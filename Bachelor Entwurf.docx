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DE"/>
        </w:rPr>
        <w:id w:val="2122879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47D99" w:rsidRPr="00B12422" w:rsidRDefault="00B77CDF" w:rsidP="00296B9E">
          <w:pPr>
            <w:rPr>
              <w:lang w:val="de-DE"/>
            </w:rPr>
          </w:pPr>
          <w:r w:rsidRPr="00B12422">
            <w:rPr>
              <w:rFonts w:asciiTheme="majorHAnsi" w:eastAsiaTheme="majorEastAsia" w:hAnsiTheme="majorHAnsi" w:cstheme="majorBidi"/>
              <w:noProof/>
              <w:sz w:val="76"/>
              <w:szCs w:val="76"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1F938386" wp14:editId="792976C1">
                    <wp:simplePos x="0" y="0"/>
                    <wp:positionH relativeFrom="page">
                      <wp:posOffset>704850</wp:posOffset>
                    </wp:positionH>
                    <wp:positionV relativeFrom="topMargin">
                      <wp:align>bottom</wp:align>
                    </wp:positionV>
                    <wp:extent cx="6248400" cy="1104900"/>
                    <wp:effectExtent l="0" t="0" r="0" b="0"/>
                    <wp:wrapTopAndBottom/>
                    <wp:docPr id="3" name="Textfeld 3" descr="Kontaktinformationen des Unternehmen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10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3E1" w:rsidRPr="00247D99" w:rsidRDefault="008643E1" w:rsidP="00A078FC">
                                <w:pPr>
                                  <w:rPr>
                                    <w:lang w:val="de-DE"/>
                                  </w:rPr>
                                </w:pPr>
                                <w:r w:rsidRPr="00247D99">
                                  <w:rPr>
                                    <w:lang w:val="de-DE"/>
                                  </w:rPr>
                                  <w:t>Universität Osnabrück</w:t>
                                </w:r>
                                <w:r w:rsidRPr="00247D99">
                                  <w:rPr>
                                    <w:lang w:val="de-DE"/>
                                  </w:rPr>
                                  <w:br/>
                                  <w:t>Institut für Informatik</w:t>
                                </w:r>
                                <w:r w:rsidRPr="00247D99">
                                  <w:rPr>
                                    <w:lang w:val="de-DE"/>
                                  </w:rPr>
                                  <w:br/>
                                </w:r>
                                <w:r w:rsidR="00A078FC">
                                  <w:rPr>
                                    <w:lang w:val="de-DE"/>
                                  </w:rPr>
                                  <w:t>Arbeitsgruppe Software Engineering</w:t>
                                </w:r>
                                <w:r w:rsidRPr="008643E1">
                                  <w:rPr>
                                    <w:lang w:val="de-DE"/>
                                  </w:rPr>
                                  <w:br/>
                                </w:r>
                                <w:r w:rsidR="00A078FC">
                                  <w:rPr>
                                    <w:lang w:val="de-DE"/>
                                  </w:rPr>
                                  <w:t xml:space="preserve">Prof. </w:t>
                                </w:r>
                                <w:r w:rsidRPr="008643E1">
                                  <w:rPr>
                                    <w:lang w:val="de-DE"/>
                                  </w:rPr>
                                  <w:t>Dr.</w:t>
                                </w:r>
                                <w:r w:rsidR="00A078FC">
                                  <w:rPr>
                                    <w:lang w:val="de-DE"/>
                                  </w:rPr>
                                  <w:t>-Ing.</w:t>
                                </w:r>
                                <w:r w:rsidRPr="008643E1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  <w:r w:rsidR="00A078FC">
                                  <w:rPr>
                                    <w:lang w:val="de-DE"/>
                                  </w:rPr>
                                  <w:t>Elke Pulvermüller</w:t>
                                </w:r>
                              </w:p>
                              <w:p w:rsidR="008643E1" w:rsidRPr="00247D99" w:rsidRDefault="008643E1" w:rsidP="00296B9E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9383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" o:spid="_x0000_s1026" type="#_x0000_t202" alt="Kontaktinformationen des Unternehmens" style="position:absolute;margin-left:55.5pt;margin-top:0;width:492pt;height:87pt;z-index:251660288;visibility:visible;mso-wrap-style:square;mso-width-percent:804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804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" o:allowincell="f" o:allowoverlap="f" filled="f" stroked="f" strokeweight=".5pt">
                    <v:textbox inset="0,0,0,0">
                      <w:txbxContent>
                        <w:p w:rsidR="008643E1" w:rsidRPr="00247D99" w:rsidRDefault="008643E1" w:rsidP="00A078FC">
                          <w:pPr>
                            <w:rPr>
                              <w:lang w:val="de-DE"/>
                            </w:rPr>
                          </w:pPr>
                          <w:r w:rsidRPr="00247D99">
                            <w:rPr>
                              <w:lang w:val="de-DE"/>
                            </w:rPr>
                            <w:t>Universität Osnabrück</w:t>
                          </w:r>
                          <w:r w:rsidRPr="00247D99">
                            <w:rPr>
                              <w:lang w:val="de-DE"/>
                            </w:rPr>
                            <w:br/>
                            <w:t>Institut für Informatik</w:t>
                          </w:r>
                          <w:r w:rsidRPr="00247D99">
                            <w:rPr>
                              <w:lang w:val="de-DE"/>
                            </w:rPr>
                            <w:br/>
                          </w:r>
                          <w:r w:rsidR="00A078FC">
                            <w:rPr>
                              <w:lang w:val="de-DE"/>
                            </w:rPr>
                            <w:t>Arbeitsgruppe Software Engineering</w:t>
                          </w:r>
                          <w:r w:rsidRPr="008643E1">
                            <w:rPr>
                              <w:lang w:val="de-DE"/>
                            </w:rPr>
                            <w:br/>
                          </w:r>
                          <w:r w:rsidR="00A078FC">
                            <w:rPr>
                              <w:lang w:val="de-DE"/>
                            </w:rPr>
                            <w:t xml:space="preserve">Prof. </w:t>
                          </w:r>
                          <w:r w:rsidRPr="008643E1">
                            <w:rPr>
                              <w:lang w:val="de-DE"/>
                            </w:rPr>
                            <w:t>Dr.</w:t>
                          </w:r>
                          <w:r w:rsidR="00A078FC">
                            <w:rPr>
                              <w:lang w:val="de-DE"/>
                            </w:rPr>
                            <w:t>-Ing.</w:t>
                          </w:r>
                          <w:r w:rsidRPr="008643E1">
                            <w:rPr>
                              <w:lang w:val="de-DE"/>
                            </w:rPr>
                            <w:t xml:space="preserve"> </w:t>
                          </w:r>
                          <w:r w:rsidR="00A078FC">
                            <w:rPr>
                              <w:lang w:val="de-DE"/>
                            </w:rPr>
                            <w:t>Elke Pulvermüller</w:t>
                          </w:r>
                        </w:p>
                        <w:p w:rsidR="008643E1" w:rsidRPr="00247D99" w:rsidRDefault="008643E1" w:rsidP="00296B9E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sdt>
            <w:sdtPr>
              <w:rPr>
                <w:lang w:val="de-DE"/>
              </w:rPr>
              <w:id w:val="-1724750495"/>
              <w15:appearance w15:val="hidden"/>
            </w:sdtPr>
            <w:sdtEndPr/>
            <w:sdtContent/>
          </w:sdt>
        </w:p>
      </w:sdtContent>
    </w:sdt>
    <w:p w:rsidR="00247D99" w:rsidRPr="00B12422" w:rsidRDefault="00247D99" w:rsidP="00296B9E">
      <w:pPr>
        <w:rPr>
          <w:lang w:val="de-DE"/>
        </w:rPr>
      </w:pPr>
      <w:r w:rsidRPr="00B1242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A6724A" wp14:editId="4D7B63B6">
                <wp:simplePos x="0" y="0"/>
                <wp:positionH relativeFrom="margin">
                  <wp:posOffset>-207645</wp:posOffset>
                </wp:positionH>
                <wp:positionV relativeFrom="margin">
                  <wp:posOffset>1985645</wp:posOffset>
                </wp:positionV>
                <wp:extent cx="6057900" cy="5905500"/>
                <wp:effectExtent l="0" t="0" r="0" b="0"/>
                <wp:wrapTopAndBottom/>
                <wp:docPr id="6" name="Textfeld 6" descr="Titel, Untertitel und Expos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590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bookmarkStart w:id="0" w:name="_Toc32760842"/>
                          <w:p w:rsidR="008643E1" w:rsidRPr="008E40CF" w:rsidRDefault="00EA3A94" w:rsidP="008E40CF">
                            <w:pPr>
                              <w:pStyle w:val="Titel1"/>
                              <w:jc w:val="center"/>
                              <w:rPr>
                                <w:sz w:val="120"/>
                                <w:szCs w:val="120"/>
                              </w:rPr>
                            </w:pPr>
                            <w:sdt>
                              <w:sdtPr>
                                <w:rPr>
                                  <w:sz w:val="120"/>
                                  <w:szCs w:val="120"/>
                                </w:rPr>
                                <w:alias w:val="Titel"/>
                                <w:tag w:val=""/>
                                <w:id w:val="70136470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E40CF" w:rsidRPr="008E40CF">
                                  <w:rPr>
                                    <w:sz w:val="120"/>
                                    <w:szCs w:val="120"/>
                                  </w:rPr>
                                  <w:t>bachelorarbeit</w:t>
                                </w:r>
                              </w:sdtContent>
                            </w:sdt>
                            <w:bookmarkEnd w:id="0"/>
                          </w:p>
                          <w:p w:rsidR="00A078FC" w:rsidRPr="00A879EF" w:rsidRDefault="00A078FC" w:rsidP="008E40CF">
                            <w:pPr>
                              <w:pStyle w:val="Untertitel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zum Thema “</w:t>
                            </w:r>
                            <w:r w:rsidR="00A879EF">
                              <w:rPr>
                                <w:sz w:val="36"/>
                                <w:szCs w:val="36"/>
                              </w:rPr>
                              <w:t>Entwicklung eines frameworks z</w:t>
                            </w:r>
                            <w:r w:rsidR="008E40CF">
                              <w:rPr>
                                <w:sz w:val="36"/>
                                <w:szCs w:val="36"/>
                              </w:rPr>
                              <w:t>ur Absicherung von webapplikationen”</w:t>
                            </w:r>
                          </w:p>
                          <w:p w:rsidR="00A078FC" w:rsidRDefault="00A078FC" w:rsidP="00C554A4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A078FC" w:rsidRDefault="00A078FC" w:rsidP="00C554A4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A879EF" w:rsidRDefault="00A879EF" w:rsidP="008E40CF">
                            <w:pPr>
                              <w:pStyle w:val="Exposee"/>
                              <w:ind w:left="0"/>
                              <w:rPr>
                                <w:lang w:val="de-DE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8643E1" w:rsidRPr="008643E1" w:rsidRDefault="008643E1" w:rsidP="00296B9E">
                            <w:pPr>
                              <w:pStyle w:val="Exposee"/>
                              <w:rPr>
                                <w:lang w:val="de-DE"/>
                              </w:rPr>
                            </w:pPr>
                          </w:p>
                          <w:p w:rsidR="00A879EF" w:rsidRDefault="008643E1" w:rsidP="00296B9E">
                            <w:pPr>
                              <w:pStyle w:val="Exposee"/>
                              <w:rPr>
                                <w:lang w:val="de-DE"/>
                              </w:rPr>
                            </w:pPr>
                            <w:r w:rsidRPr="008643E1">
                              <w:rPr>
                                <w:lang w:val="de-DE"/>
                              </w:rPr>
                              <w:t>Vorgelegt von Benjamin Müller am 28.02.2020</w:t>
                            </w:r>
                            <w:r w:rsidRPr="008643E1">
                              <w:rPr>
                                <w:lang w:val="de-DE"/>
                              </w:rPr>
                              <w:br/>
                              <w:t>Matrikelnummer 962010</w:t>
                            </w:r>
                          </w:p>
                          <w:p w:rsidR="008643E1" w:rsidRPr="008643E1" w:rsidRDefault="00A879EF" w:rsidP="00296B9E">
                            <w:pPr>
                              <w:pStyle w:val="Exposee"/>
                              <w:rPr>
                                <w:lang w:val="de-DE"/>
                              </w:rPr>
                            </w:pPr>
                            <w:r w:rsidRPr="00A879EF">
                              <w:rPr>
                                <w:lang w:val="de-D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de-DE"/>
                                </w:rPr>
                                <w:alias w:val="Exposee"/>
                                <w:id w:val="106622669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r w:rsidRPr="008643E1">
                                  <w:rPr>
                                    <w:lang w:val="de-DE"/>
                                  </w:rPr>
                                  <w:t>Im Bachelorstudiengang Informatik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724A" id="Textfeld 6" o:spid="_x0000_s1027" type="#_x0000_t202" alt="Titel, Untertitel und Exposee" style="position:absolute;margin-left:-16.35pt;margin-top:156.35pt;width:477pt;height:46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" filled="f" stroked="f" strokeweight=".5pt">
                <v:textbox inset="0,0,0,0">
                  <w:txbxContent>
                    <w:bookmarkStart w:id="2" w:name="_Toc32760842"/>
                    <w:p w:rsidR="008643E1" w:rsidRPr="008E40CF" w:rsidRDefault="00EA3A94" w:rsidP="008E40CF">
                      <w:pPr>
                        <w:pStyle w:val="Titel1"/>
                        <w:jc w:val="center"/>
                        <w:rPr>
                          <w:sz w:val="120"/>
                          <w:szCs w:val="120"/>
                        </w:rPr>
                      </w:pPr>
                      <w:sdt>
                        <w:sdtPr>
                          <w:rPr>
                            <w:sz w:val="120"/>
                            <w:szCs w:val="120"/>
                          </w:rPr>
                          <w:alias w:val="Titel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E40CF" w:rsidRPr="008E40CF">
                            <w:rPr>
                              <w:sz w:val="120"/>
                              <w:szCs w:val="120"/>
                            </w:rPr>
                            <w:t>bachelorarbeit</w:t>
                          </w:r>
                        </w:sdtContent>
                      </w:sdt>
                      <w:bookmarkEnd w:id="2"/>
                    </w:p>
                    <w:p w:rsidR="00A078FC" w:rsidRPr="00A879EF" w:rsidRDefault="00A078FC" w:rsidP="008E40CF">
                      <w:pPr>
                        <w:pStyle w:val="Untertitel1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zum Thema “</w:t>
                      </w:r>
                      <w:r w:rsidR="00A879EF">
                        <w:rPr>
                          <w:sz w:val="36"/>
                          <w:szCs w:val="36"/>
                        </w:rPr>
                        <w:t>Entwicklung eines frameworks z</w:t>
                      </w:r>
                      <w:r w:rsidR="008E40CF">
                        <w:rPr>
                          <w:sz w:val="36"/>
                          <w:szCs w:val="36"/>
                        </w:rPr>
                        <w:t>ur Absicherung von webapplikationen”</w:t>
                      </w:r>
                    </w:p>
                    <w:p w:rsidR="00A078FC" w:rsidRDefault="00A078FC" w:rsidP="00C554A4">
                      <w:pPr>
                        <w:rPr>
                          <w:lang w:val="de-DE"/>
                        </w:rPr>
                      </w:pPr>
                    </w:p>
                    <w:p w:rsidR="00A078FC" w:rsidRDefault="00A078FC" w:rsidP="00C554A4">
                      <w:pPr>
                        <w:rPr>
                          <w:lang w:val="de-DE"/>
                        </w:rPr>
                      </w:pPr>
                    </w:p>
                    <w:p w:rsidR="00A879EF" w:rsidRDefault="00A879EF" w:rsidP="008E40CF">
                      <w:pPr>
                        <w:pStyle w:val="Exposee"/>
                        <w:ind w:left="0"/>
                        <w:rPr>
                          <w:lang w:val="de-DE"/>
                        </w:rPr>
                      </w:pPr>
                      <w:bookmarkStart w:id="3" w:name="_GoBack"/>
                      <w:bookmarkEnd w:id="3"/>
                    </w:p>
                    <w:p w:rsidR="008643E1" w:rsidRPr="008643E1" w:rsidRDefault="008643E1" w:rsidP="00296B9E">
                      <w:pPr>
                        <w:pStyle w:val="Exposee"/>
                        <w:rPr>
                          <w:lang w:val="de-DE"/>
                        </w:rPr>
                      </w:pPr>
                    </w:p>
                    <w:p w:rsidR="00A879EF" w:rsidRDefault="008643E1" w:rsidP="00296B9E">
                      <w:pPr>
                        <w:pStyle w:val="Exposee"/>
                        <w:rPr>
                          <w:lang w:val="de-DE"/>
                        </w:rPr>
                      </w:pPr>
                      <w:r w:rsidRPr="008643E1">
                        <w:rPr>
                          <w:lang w:val="de-DE"/>
                        </w:rPr>
                        <w:t>Vorgelegt von Benjamin Müller am 28.02.2020</w:t>
                      </w:r>
                      <w:r w:rsidRPr="008643E1">
                        <w:rPr>
                          <w:lang w:val="de-DE"/>
                        </w:rPr>
                        <w:br/>
                        <w:t>Matrikelnummer 962010</w:t>
                      </w:r>
                    </w:p>
                    <w:p w:rsidR="008643E1" w:rsidRPr="008643E1" w:rsidRDefault="00A879EF" w:rsidP="00296B9E">
                      <w:pPr>
                        <w:pStyle w:val="Exposee"/>
                        <w:rPr>
                          <w:lang w:val="de-DE"/>
                        </w:rPr>
                      </w:pPr>
                      <w:r w:rsidRPr="00A879EF">
                        <w:rPr>
                          <w:lang w:val="de-DE"/>
                        </w:rPr>
                        <w:t xml:space="preserve"> </w:t>
                      </w:r>
                      <w:sdt>
                        <w:sdtPr>
                          <w:rPr>
                            <w:lang w:val="de-DE"/>
                          </w:rPr>
                          <w:alias w:val="Exposee"/>
                          <w:id w:val="106622669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Pr="008643E1">
                            <w:rPr>
                              <w:lang w:val="de-DE"/>
                            </w:rPr>
                            <w:t>Im Bachelorstudiengang Informatik</w:t>
                          </w:r>
                        </w:sdtContent>
                      </w:sdt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12422"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  <w:kern w:val="20"/>
          <w:sz w:val="20"/>
          <w:szCs w:val="20"/>
          <w:lang w:val="de-DE"/>
        </w:rPr>
        <w:id w:val="85392486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0559A7" w:rsidRPr="00B12422" w:rsidRDefault="000A33CB" w:rsidP="000A33CB">
          <w:pPr>
            <w:pStyle w:val="Inhaltsverzeichnisberschrift"/>
            <w:rPr>
              <w:rFonts w:asciiTheme="minorHAnsi" w:eastAsiaTheme="minorHAnsi" w:hAnsiTheme="minorHAnsi" w:cstheme="minorBidi"/>
              <w:kern w:val="20"/>
              <w:sz w:val="20"/>
              <w:szCs w:val="20"/>
              <w:lang w:val="de-DE"/>
            </w:rPr>
          </w:pPr>
          <w:r w:rsidRPr="00B12422">
            <w:rPr>
              <w:lang w:val="de-DE"/>
            </w:rPr>
            <w:t>Inhalt</w:t>
          </w:r>
        </w:p>
        <w:p w:rsidR="007F484A" w:rsidRPr="00B12422" w:rsidRDefault="00590995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lang w:val="de-DE" w:eastAsia="de-DE"/>
            </w:rPr>
          </w:pPr>
          <w:r w:rsidRPr="00B12422">
            <w:rPr>
              <w:lang w:val="de-DE"/>
            </w:rPr>
            <w:fldChar w:fldCharType="begin"/>
          </w:r>
          <w:r w:rsidRPr="00B12422">
            <w:rPr>
              <w:lang w:val="de-DE"/>
            </w:rPr>
            <w:instrText xml:space="preserve"> TOC \o "1-1" \h \z \u </w:instrText>
          </w:r>
          <w:r w:rsidRPr="00B12422">
            <w:rPr>
              <w:lang w:val="de-DE"/>
            </w:rPr>
            <w:fldChar w:fldCharType="separate"/>
          </w:r>
          <w:hyperlink w:anchor="_Toc53004551" w:history="1">
            <w:r w:rsidR="007F484A" w:rsidRPr="00B12422">
              <w:rPr>
                <w:rStyle w:val="Hyperlink"/>
                <w:noProof/>
                <w:lang w:val="de-DE"/>
              </w:rPr>
              <w:t>Abstract</w:t>
            </w:r>
            <w:r w:rsidR="007F484A" w:rsidRPr="00B12422">
              <w:rPr>
                <w:noProof/>
                <w:webHidden/>
                <w:lang w:val="de-DE"/>
              </w:rPr>
              <w:tab/>
            </w:r>
            <w:r w:rsidR="007F484A" w:rsidRPr="00B12422">
              <w:rPr>
                <w:noProof/>
                <w:webHidden/>
                <w:lang w:val="de-DE"/>
              </w:rPr>
              <w:fldChar w:fldCharType="begin"/>
            </w:r>
            <w:r w:rsidR="007F484A" w:rsidRPr="00B12422">
              <w:rPr>
                <w:noProof/>
                <w:webHidden/>
                <w:lang w:val="de-DE"/>
              </w:rPr>
              <w:instrText xml:space="preserve"> PAGEREF _Toc53004551 \h </w:instrText>
            </w:r>
            <w:r w:rsidR="007F484A" w:rsidRPr="00B12422">
              <w:rPr>
                <w:noProof/>
                <w:webHidden/>
                <w:lang w:val="de-DE"/>
              </w:rPr>
            </w:r>
            <w:r w:rsidR="007F484A" w:rsidRPr="00B12422">
              <w:rPr>
                <w:noProof/>
                <w:webHidden/>
                <w:lang w:val="de-DE"/>
              </w:rPr>
              <w:fldChar w:fldCharType="separate"/>
            </w:r>
            <w:r w:rsidR="007F484A" w:rsidRPr="00B12422">
              <w:rPr>
                <w:noProof/>
                <w:webHidden/>
                <w:lang w:val="de-DE"/>
              </w:rPr>
              <w:t>1</w:t>
            </w:r>
            <w:r w:rsidR="007F484A" w:rsidRPr="00B12422">
              <w:rPr>
                <w:noProof/>
                <w:webHidden/>
                <w:lang w:val="de-DE"/>
              </w:rPr>
              <w:fldChar w:fldCharType="end"/>
            </w:r>
          </w:hyperlink>
        </w:p>
        <w:p w:rsidR="007F484A" w:rsidRPr="00B12422" w:rsidRDefault="00EA3A94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lang w:val="de-DE" w:eastAsia="de-DE"/>
            </w:rPr>
          </w:pPr>
          <w:hyperlink w:anchor="_Toc53004552" w:history="1">
            <w:r w:rsidR="007F484A" w:rsidRPr="00B12422">
              <w:rPr>
                <w:rStyle w:val="Hyperlink"/>
                <w:noProof/>
                <w:lang w:val="de-DE"/>
              </w:rPr>
              <w:t>Einleitung</w:t>
            </w:r>
            <w:r w:rsidR="007F484A" w:rsidRPr="00B12422">
              <w:rPr>
                <w:noProof/>
                <w:webHidden/>
                <w:lang w:val="de-DE"/>
              </w:rPr>
              <w:tab/>
            </w:r>
            <w:r w:rsidR="007F484A" w:rsidRPr="00B12422">
              <w:rPr>
                <w:noProof/>
                <w:webHidden/>
                <w:lang w:val="de-DE"/>
              </w:rPr>
              <w:fldChar w:fldCharType="begin"/>
            </w:r>
            <w:r w:rsidR="007F484A" w:rsidRPr="00B12422">
              <w:rPr>
                <w:noProof/>
                <w:webHidden/>
                <w:lang w:val="de-DE"/>
              </w:rPr>
              <w:instrText xml:space="preserve"> PAGEREF _Toc53004552 \h </w:instrText>
            </w:r>
            <w:r w:rsidR="007F484A" w:rsidRPr="00B12422">
              <w:rPr>
                <w:noProof/>
                <w:webHidden/>
                <w:lang w:val="de-DE"/>
              </w:rPr>
            </w:r>
            <w:r w:rsidR="007F484A" w:rsidRPr="00B12422">
              <w:rPr>
                <w:noProof/>
                <w:webHidden/>
                <w:lang w:val="de-DE"/>
              </w:rPr>
              <w:fldChar w:fldCharType="separate"/>
            </w:r>
            <w:r w:rsidR="007F484A" w:rsidRPr="00B12422">
              <w:rPr>
                <w:noProof/>
                <w:webHidden/>
                <w:lang w:val="de-DE"/>
              </w:rPr>
              <w:t>2</w:t>
            </w:r>
            <w:r w:rsidR="007F484A" w:rsidRPr="00B12422">
              <w:rPr>
                <w:noProof/>
                <w:webHidden/>
                <w:lang w:val="de-DE"/>
              </w:rPr>
              <w:fldChar w:fldCharType="end"/>
            </w:r>
          </w:hyperlink>
        </w:p>
        <w:p w:rsidR="007F484A" w:rsidRPr="00B12422" w:rsidRDefault="00EA3A94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lang w:val="de-DE" w:eastAsia="de-DE"/>
            </w:rPr>
          </w:pPr>
          <w:hyperlink w:anchor="_Toc53004553" w:history="1">
            <w:r w:rsidR="007F484A" w:rsidRPr="00B12422">
              <w:rPr>
                <w:rStyle w:val="Hyperlink"/>
                <w:noProof/>
                <w:lang w:val="de-DE"/>
              </w:rPr>
              <w:t>Häufige Sicherheitslücken in Web Applikationen</w:t>
            </w:r>
            <w:r w:rsidR="007F484A" w:rsidRPr="00B12422">
              <w:rPr>
                <w:noProof/>
                <w:webHidden/>
                <w:lang w:val="de-DE"/>
              </w:rPr>
              <w:tab/>
            </w:r>
            <w:r w:rsidR="007F484A" w:rsidRPr="00B12422">
              <w:rPr>
                <w:noProof/>
                <w:webHidden/>
                <w:lang w:val="de-DE"/>
              </w:rPr>
              <w:fldChar w:fldCharType="begin"/>
            </w:r>
            <w:r w:rsidR="007F484A" w:rsidRPr="00B12422">
              <w:rPr>
                <w:noProof/>
                <w:webHidden/>
                <w:lang w:val="de-DE"/>
              </w:rPr>
              <w:instrText xml:space="preserve"> PAGEREF _Toc53004553 \h </w:instrText>
            </w:r>
            <w:r w:rsidR="007F484A" w:rsidRPr="00B12422">
              <w:rPr>
                <w:noProof/>
                <w:webHidden/>
                <w:lang w:val="de-DE"/>
              </w:rPr>
            </w:r>
            <w:r w:rsidR="007F484A" w:rsidRPr="00B12422">
              <w:rPr>
                <w:noProof/>
                <w:webHidden/>
                <w:lang w:val="de-DE"/>
              </w:rPr>
              <w:fldChar w:fldCharType="separate"/>
            </w:r>
            <w:r w:rsidR="007F484A" w:rsidRPr="00B12422">
              <w:rPr>
                <w:noProof/>
                <w:webHidden/>
                <w:lang w:val="de-DE"/>
              </w:rPr>
              <w:t>3</w:t>
            </w:r>
            <w:r w:rsidR="007F484A" w:rsidRPr="00B12422">
              <w:rPr>
                <w:noProof/>
                <w:webHidden/>
                <w:lang w:val="de-DE"/>
              </w:rPr>
              <w:fldChar w:fldCharType="end"/>
            </w:r>
          </w:hyperlink>
        </w:p>
        <w:p w:rsidR="007F484A" w:rsidRPr="00B12422" w:rsidRDefault="00EA3A94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lang w:val="de-DE" w:eastAsia="de-DE"/>
            </w:rPr>
          </w:pPr>
          <w:hyperlink w:anchor="_Toc53004554" w:history="1">
            <w:r w:rsidR="007F484A" w:rsidRPr="00B12422">
              <w:rPr>
                <w:rStyle w:val="Hyperlink"/>
                <w:noProof/>
                <w:lang w:val="de-DE"/>
              </w:rPr>
              <w:t>Beschreibung des Prototypen (Ist-Zustand)</w:t>
            </w:r>
            <w:r w:rsidR="007F484A" w:rsidRPr="00B12422">
              <w:rPr>
                <w:noProof/>
                <w:webHidden/>
                <w:lang w:val="de-DE"/>
              </w:rPr>
              <w:tab/>
            </w:r>
            <w:r w:rsidR="007F484A" w:rsidRPr="00B12422">
              <w:rPr>
                <w:noProof/>
                <w:webHidden/>
                <w:lang w:val="de-DE"/>
              </w:rPr>
              <w:fldChar w:fldCharType="begin"/>
            </w:r>
            <w:r w:rsidR="007F484A" w:rsidRPr="00B12422">
              <w:rPr>
                <w:noProof/>
                <w:webHidden/>
                <w:lang w:val="de-DE"/>
              </w:rPr>
              <w:instrText xml:space="preserve"> PAGEREF _Toc53004554 \h </w:instrText>
            </w:r>
            <w:r w:rsidR="007F484A" w:rsidRPr="00B12422">
              <w:rPr>
                <w:noProof/>
                <w:webHidden/>
                <w:lang w:val="de-DE"/>
              </w:rPr>
            </w:r>
            <w:r w:rsidR="007F484A" w:rsidRPr="00B12422">
              <w:rPr>
                <w:noProof/>
                <w:webHidden/>
                <w:lang w:val="de-DE"/>
              </w:rPr>
              <w:fldChar w:fldCharType="separate"/>
            </w:r>
            <w:r w:rsidR="007F484A" w:rsidRPr="00B12422">
              <w:rPr>
                <w:noProof/>
                <w:webHidden/>
                <w:lang w:val="de-DE"/>
              </w:rPr>
              <w:t>4</w:t>
            </w:r>
            <w:r w:rsidR="007F484A" w:rsidRPr="00B12422">
              <w:rPr>
                <w:noProof/>
                <w:webHidden/>
                <w:lang w:val="de-DE"/>
              </w:rPr>
              <w:fldChar w:fldCharType="end"/>
            </w:r>
          </w:hyperlink>
        </w:p>
        <w:p w:rsidR="007F484A" w:rsidRPr="00B12422" w:rsidRDefault="00EA3A94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lang w:val="de-DE" w:eastAsia="de-DE"/>
            </w:rPr>
          </w:pPr>
          <w:hyperlink w:anchor="_Toc53004555" w:history="1">
            <w:r w:rsidR="007F484A" w:rsidRPr="00B12422">
              <w:rPr>
                <w:rStyle w:val="Hyperlink"/>
                <w:noProof/>
                <w:lang w:val="de-DE"/>
              </w:rPr>
              <w:t>Sicherheitsbenefits des Frameworks</w:t>
            </w:r>
            <w:r w:rsidR="007F484A" w:rsidRPr="00B12422">
              <w:rPr>
                <w:noProof/>
                <w:webHidden/>
                <w:lang w:val="de-DE"/>
              </w:rPr>
              <w:tab/>
            </w:r>
            <w:r w:rsidR="007F484A" w:rsidRPr="00B12422">
              <w:rPr>
                <w:noProof/>
                <w:webHidden/>
                <w:lang w:val="de-DE"/>
              </w:rPr>
              <w:fldChar w:fldCharType="begin"/>
            </w:r>
            <w:r w:rsidR="007F484A" w:rsidRPr="00B12422">
              <w:rPr>
                <w:noProof/>
                <w:webHidden/>
                <w:lang w:val="de-DE"/>
              </w:rPr>
              <w:instrText xml:space="preserve"> PAGEREF _Toc53004555 \h </w:instrText>
            </w:r>
            <w:r w:rsidR="007F484A" w:rsidRPr="00B12422">
              <w:rPr>
                <w:noProof/>
                <w:webHidden/>
                <w:lang w:val="de-DE"/>
              </w:rPr>
            </w:r>
            <w:r w:rsidR="007F484A" w:rsidRPr="00B12422">
              <w:rPr>
                <w:noProof/>
                <w:webHidden/>
                <w:lang w:val="de-DE"/>
              </w:rPr>
              <w:fldChar w:fldCharType="separate"/>
            </w:r>
            <w:r w:rsidR="007F484A" w:rsidRPr="00B12422">
              <w:rPr>
                <w:noProof/>
                <w:webHidden/>
                <w:lang w:val="de-DE"/>
              </w:rPr>
              <w:t>5</w:t>
            </w:r>
            <w:r w:rsidR="007F484A" w:rsidRPr="00B12422">
              <w:rPr>
                <w:noProof/>
                <w:webHidden/>
                <w:lang w:val="de-DE"/>
              </w:rPr>
              <w:fldChar w:fldCharType="end"/>
            </w:r>
          </w:hyperlink>
        </w:p>
        <w:p w:rsidR="007F484A" w:rsidRPr="00B12422" w:rsidRDefault="00EA3A94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lang w:val="de-DE" w:eastAsia="de-DE"/>
            </w:rPr>
          </w:pPr>
          <w:hyperlink w:anchor="_Toc53004556" w:history="1">
            <w:r w:rsidR="007F484A" w:rsidRPr="00B12422">
              <w:rPr>
                <w:rStyle w:val="Hyperlink"/>
                <w:noProof/>
                <w:lang w:val="de-DE"/>
              </w:rPr>
              <w:t>Kosten-Nutzen Analyse</w:t>
            </w:r>
            <w:r w:rsidR="007F484A" w:rsidRPr="00B12422">
              <w:rPr>
                <w:noProof/>
                <w:webHidden/>
                <w:lang w:val="de-DE"/>
              </w:rPr>
              <w:tab/>
            </w:r>
            <w:r w:rsidR="007F484A" w:rsidRPr="00B12422">
              <w:rPr>
                <w:noProof/>
                <w:webHidden/>
                <w:lang w:val="de-DE"/>
              </w:rPr>
              <w:fldChar w:fldCharType="begin"/>
            </w:r>
            <w:r w:rsidR="007F484A" w:rsidRPr="00B12422">
              <w:rPr>
                <w:noProof/>
                <w:webHidden/>
                <w:lang w:val="de-DE"/>
              </w:rPr>
              <w:instrText xml:space="preserve"> PAGEREF _Toc53004556 \h </w:instrText>
            </w:r>
            <w:r w:rsidR="007F484A" w:rsidRPr="00B12422">
              <w:rPr>
                <w:noProof/>
                <w:webHidden/>
                <w:lang w:val="de-DE"/>
              </w:rPr>
            </w:r>
            <w:r w:rsidR="007F484A" w:rsidRPr="00B12422">
              <w:rPr>
                <w:noProof/>
                <w:webHidden/>
                <w:lang w:val="de-DE"/>
              </w:rPr>
              <w:fldChar w:fldCharType="separate"/>
            </w:r>
            <w:r w:rsidR="007F484A" w:rsidRPr="00B12422">
              <w:rPr>
                <w:noProof/>
                <w:webHidden/>
                <w:lang w:val="de-DE"/>
              </w:rPr>
              <w:t>6</w:t>
            </w:r>
            <w:r w:rsidR="007F484A" w:rsidRPr="00B12422">
              <w:rPr>
                <w:noProof/>
                <w:webHidden/>
                <w:lang w:val="de-DE"/>
              </w:rPr>
              <w:fldChar w:fldCharType="end"/>
            </w:r>
          </w:hyperlink>
        </w:p>
        <w:p w:rsidR="007F484A" w:rsidRPr="00B12422" w:rsidRDefault="00EA3A94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lang w:val="de-DE" w:eastAsia="de-DE"/>
            </w:rPr>
          </w:pPr>
          <w:hyperlink w:anchor="_Toc53004557" w:history="1">
            <w:r w:rsidR="007F484A" w:rsidRPr="00B12422">
              <w:rPr>
                <w:rStyle w:val="Hyperlink"/>
                <w:noProof/>
                <w:lang w:val="de-DE"/>
              </w:rPr>
              <w:t>Fazit</w:t>
            </w:r>
            <w:r w:rsidR="007F484A" w:rsidRPr="00B12422">
              <w:rPr>
                <w:noProof/>
                <w:webHidden/>
                <w:lang w:val="de-DE"/>
              </w:rPr>
              <w:tab/>
            </w:r>
            <w:r w:rsidR="007F484A" w:rsidRPr="00B12422">
              <w:rPr>
                <w:noProof/>
                <w:webHidden/>
                <w:lang w:val="de-DE"/>
              </w:rPr>
              <w:fldChar w:fldCharType="begin"/>
            </w:r>
            <w:r w:rsidR="007F484A" w:rsidRPr="00B12422">
              <w:rPr>
                <w:noProof/>
                <w:webHidden/>
                <w:lang w:val="de-DE"/>
              </w:rPr>
              <w:instrText xml:space="preserve"> PAGEREF _Toc53004557 \h </w:instrText>
            </w:r>
            <w:r w:rsidR="007F484A" w:rsidRPr="00B12422">
              <w:rPr>
                <w:noProof/>
                <w:webHidden/>
                <w:lang w:val="de-DE"/>
              </w:rPr>
            </w:r>
            <w:r w:rsidR="007F484A" w:rsidRPr="00B12422">
              <w:rPr>
                <w:noProof/>
                <w:webHidden/>
                <w:lang w:val="de-DE"/>
              </w:rPr>
              <w:fldChar w:fldCharType="separate"/>
            </w:r>
            <w:r w:rsidR="007F484A" w:rsidRPr="00B12422">
              <w:rPr>
                <w:noProof/>
                <w:webHidden/>
                <w:lang w:val="de-DE"/>
              </w:rPr>
              <w:t>7</w:t>
            </w:r>
            <w:r w:rsidR="007F484A" w:rsidRPr="00B12422">
              <w:rPr>
                <w:noProof/>
                <w:webHidden/>
                <w:lang w:val="de-DE"/>
              </w:rPr>
              <w:fldChar w:fldCharType="end"/>
            </w:r>
          </w:hyperlink>
        </w:p>
        <w:p w:rsidR="007F484A" w:rsidRPr="00B12422" w:rsidRDefault="00EA3A94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lang w:val="de-DE" w:eastAsia="de-DE"/>
            </w:rPr>
          </w:pPr>
          <w:hyperlink w:anchor="_Toc53004558" w:history="1">
            <w:r w:rsidR="007F484A" w:rsidRPr="00B12422">
              <w:rPr>
                <w:rStyle w:val="Hyperlink"/>
                <w:noProof/>
                <w:lang w:val="de-DE"/>
              </w:rPr>
              <w:t>Literatur</w:t>
            </w:r>
            <w:r w:rsidR="007F484A" w:rsidRPr="00B12422">
              <w:rPr>
                <w:noProof/>
                <w:webHidden/>
                <w:lang w:val="de-DE"/>
              </w:rPr>
              <w:tab/>
            </w:r>
            <w:r w:rsidR="007F484A" w:rsidRPr="00B12422">
              <w:rPr>
                <w:noProof/>
                <w:webHidden/>
                <w:lang w:val="de-DE"/>
              </w:rPr>
              <w:fldChar w:fldCharType="begin"/>
            </w:r>
            <w:r w:rsidR="007F484A" w:rsidRPr="00B12422">
              <w:rPr>
                <w:noProof/>
                <w:webHidden/>
                <w:lang w:val="de-DE"/>
              </w:rPr>
              <w:instrText xml:space="preserve"> PAGEREF _Toc53004558 \h </w:instrText>
            </w:r>
            <w:r w:rsidR="007F484A" w:rsidRPr="00B12422">
              <w:rPr>
                <w:noProof/>
                <w:webHidden/>
                <w:lang w:val="de-DE"/>
              </w:rPr>
            </w:r>
            <w:r w:rsidR="007F484A" w:rsidRPr="00B12422">
              <w:rPr>
                <w:noProof/>
                <w:webHidden/>
                <w:lang w:val="de-DE"/>
              </w:rPr>
              <w:fldChar w:fldCharType="separate"/>
            </w:r>
            <w:r w:rsidR="007F484A" w:rsidRPr="00B12422">
              <w:rPr>
                <w:noProof/>
                <w:webHidden/>
                <w:lang w:val="de-DE"/>
              </w:rPr>
              <w:t>8</w:t>
            </w:r>
            <w:r w:rsidR="007F484A" w:rsidRPr="00B12422">
              <w:rPr>
                <w:noProof/>
                <w:webHidden/>
                <w:lang w:val="de-DE"/>
              </w:rPr>
              <w:fldChar w:fldCharType="end"/>
            </w:r>
          </w:hyperlink>
        </w:p>
        <w:p w:rsidR="002E1897" w:rsidRPr="00B12422" w:rsidRDefault="00590995" w:rsidP="007F484A">
          <w:pPr>
            <w:outlineLvl w:val="1"/>
            <w:rPr>
              <w:lang w:val="de-DE"/>
            </w:rPr>
            <w:sectPr w:rsidR="002E1897" w:rsidRPr="00B12422" w:rsidSect="00D31B46">
              <w:headerReference w:type="default" r:id="rId11"/>
              <w:pgSz w:w="11907" w:h="16839" w:code="9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  <w:r w:rsidRPr="00B12422">
            <w:rPr>
              <w:lang w:val="de-DE"/>
            </w:rPr>
            <w:fldChar w:fldCharType="end"/>
          </w:r>
        </w:p>
      </w:sdtContent>
    </w:sdt>
    <w:p w:rsidR="00D37DE8" w:rsidRPr="00B12422" w:rsidRDefault="00D37DE8" w:rsidP="00296B9E">
      <w:pPr>
        <w:pStyle w:val="berschrift11"/>
        <w:rPr>
          <w:lang w:val="de-DE"/>
        </w:rPr>
      </w:pPr>
      <w:bookmarkStart w:id="4" w:name="_Toc53004551"/>
      <w:r w:rsidRPr="00B12422">
        <w:rPr>
          <w:lang w:val="de-DE"/>
        </w:rPr>
        <w:lastRenderedPageBreak/>
        <w:t>Abstract</w:t>
      </w:r>
      <w:bookmarkEnd w:id="4"/>
    </w:p>
    <w:p w:rsidR="00D37DE8" w:rsidRPr="00B12422" w:rsidRDefault="005E6DB6" w:rsidP="00296B9E">
      <w:pPr>
        <w:rPr>
          <w:sz w:val="36"/>
          <w:lang w:val="de-DE"/>
        </w:rPr>
      </w:pPr>
      <w:r w:rsidRPr="00B12422">
        <w:rPr>
          <w:sz w:val="36"/>
          <w:lang w:val="de-DE"/>
        </w:rPr>
        <w:t xml:space="preserve">1 </w:t>
      </w:r>
      <w:proofErr w:type="spellStart"/>
      <w:r w:rsidRPr="00B12422">
        <w:rPr>
          <w:sz w:val="36"/>
          <w:lang w:val="de-DE"/>
        </w:rPr>
        <w:t>seite</w:t>
      </w:r>
      <w:proofErr w:type="spellEnd"/>
    </w:p>
    <w:p w:rsidR="00DD7227" w:rsidRPr="00B12422" w:rsidRDefault="00DD7227" w:rsidP="00296B9E">
      <w:pPr>
        <w:rPr>
          <w:lang w:val="de-DE"/>
        </w:rPr>
      </w:pPr>
    </w:p>
    <w:p w:rsidR="00D37DE8" w:rsidRPr="00B12422" w:rsidRDefault="000A33CB" w:rsidP="00296B9E">
      <w:pPr>
        <w:pStyle w:val="berschrift11"/>
        <w:rPr>
          <w:lang w:val="de-DE"/>
        </w:rPr>
      </w:pPr>
      <w:bookmarkStart w:id="5" w:name="_Toc53004552"/>
      <w:r w:rsidRPr="00B12422">
        <w:rPr>
          <w:lang w:val="de-DE"/>
        </w:rPr>
        <w:lastRenderedPageBreak/>
        <w:t>Einleitung</w:t>
      </w:r>
      <w:bookmarkEnd w:id="5"/>
    </w:p>
    <w:p w:rsidR="00EA1092" w:rsidRPr="00B12422" w:rsidRDefault="005E6DB6" w:rsidP="000A33CB">
      <w:pPr>
        <w:spacing w:line="288" w:lineRule="auto"/>
        <w:rPr>
          <w:lang w:val="de-DE"/>
        </w:rPr>
      </w:pPr>
      <w:r w:rsidRPr="00B12422">
        <w:rPr>
          <w:lang w:val="de-DE"/>
        </w:rPr>
        <w:t>3-4 Seiten</w:t>
      </w:r>
      <w:r w:rsidR="000A33CB" w:rsidRPr="00B12422">
        <w:rPr>
          <w:lang w:val="de-DE"/>
        </w:rPr>
        <w:br w:type="page"/>
      </w:r>
    </w:p>
    <w:p w:rsidR="000A33CB" w:rsidRPr="00B12422" w:rsidRDefault="005E6DB6" w:rsidP="000A33CB">
      <w:pPr>
        <w:pStyle w:val="berschrift11"/>
        <w:rPr>
          <w:lang w:val="de-DE"/>
        </w:rPr>
      </w:pPr>
      <w:bookmarkStart w:id="6" w:name="_Toc53004553"/>
      <w:r w:rsidRPr="00B12422">
        <w:rPr>
          <w:lang w:val="de-DE"/>
        </w:rPr>
        <w:lastRenderedPageBreak/>
        <w:t xml:space="preserve">Häufige </w:t>
      </w:r>
      <w:r w:rsidR="000A33CB" w:rsidRPr="00B12422">
        <w:rPr>
          <w:lang w:val="de-DE"/>
        </w:rPr>
        <w:t>Sicherheitslücken</w:t>
      </w:r>
      <w:r w:rsidRPr="00B12422">
        <w:rPr>
          <w:lang w:val="de-DE"/>
        </w:rPr>
        <w:t xml:space="preserve"> in Web Applikationen</w:t>
      </w:r>
      <w:bookmarkEnd w:id="6"/>
    </w:p>
    <w:p w:rsidR="007F484A" w:rsidRPr="00B12422" w:rsidRDefault="007F484A" w:rsidP="007F484A">
      <w:pPr>
        <w:rPr>
          <w:lang w:val="de-DE"/>
        </w:rPr>
      </w:pPr>
      <w:r w:rsidRPr="00B12422">
        <w:rPr>
          <w:lang w:val="de-DE"/>
        </w:rPr>
        <w:t>5 Seiten</w:t>
      </w:r>
    </w:p>
    <w:p w:rsidR="007F484A" w:rsidRPr="00B12422" w:rsidRDefault="00B12422" w:rsidP="00B12422">
      <w:pPr>
        <w:rPr>
          <w:lang w:val="de-DE"/>
        </w:rPr>
      </w:pPr>
      <w:r w:rsidRPr="00B12422">
        <w:rPr>
          <w:lang w:val="de-DE"/>
        </w:rPr>
        <w:t>Kurzdarstellung bekannter Sicherheitslücken. Auswahl einiger Davon für Framework unter bestimmten zu erläuternden Kriterien.</w:t>
      </w:r>
    </w:p>
    <w:p w:rsidR="007F484A" w:rsidRPr="00B12422" w:rsidRDefault="007F484A" w:rsidP="007F484A">
      <w:pPr>
        <w:pStyle w:val="berschrift21"/>
        <w:rPr>
          <w:lang w:val="de-DE"/>
        </w:rPr>
      </w:pPr>
      <w:r w:rsidRPr="00B12422">
        <w:rPr>
          <w:lang w:val="de-DE"/>
        </w:rPr>
        <w:t>OWASP Top 10</w:t>
      </w:r>
    </w:p>
    <w:p w:rsidR="007F484A" w:rsidRPr="00B12422" w:rsidRDefault="007F484A" w:rsidP="007F484A">
      <w:pPr>
        <w:pStyle w:val="berschrift21"/>
        <w:rPr>
          <w:lang w:val="de-DE"/>
        </w:rPr>
      </w:pPr>
      <w:r w:rsidRPr="00B12422">
        <w:rPr>
          <w:lang w:val="de-DE"/>
        </w:rPr>
        <w:t>Auswahl der lücken für Framework</w:t>
      </w:r>
    </w:p>
    <w:p w:rsidR="000A33CB" w:rsidRPr="00B12422" w:rsidRDefault="000A33CB" w:rsidP="005E6DB6">
      <w:pPr>
        <w:pStyle w:val="berschrift11"/>
        <w:rPr>
          <w:lang w:val="de-DE"/>
        </w:rPr>
      </w:pPr>
      <w:bookmarkStart w:id="7" w:name="_Toc53004554"/>
      <w:r w:rsidRPr="00B12422">
        <w:rPr>
          <w:lang w:val="de-DE"/>
        </w:rPr>
        <w:lastRenderedPageBreak/>
        <w:t xml:space="preserve">Beschreibung </w:t>
      </w:r>
      <w:proofErr w:type="gramStart"/>
      <w:r w:rsidRPr="00B12422">
        <w:rPr>
          <w:lang w:val="de-DE"/>
        </w:rPr>
        <w:t>des Prototypen</w:t>
      </w:r>
      <w:proofErr w:type="gramEnd"/>
      <w:r w:rsidR="005E6DB6" w:rsidRPr="00B12422">
        <w:rPr>
          <w:lang w:val="de-DE"/>
        </w:rPr>
        <w:t xml:space="preserve"> (Ist-Zustand)</w:t>
      </w:r>
      <w:bookmarkEnd w:id="7"/>
    </w:p>
    <w:p w:rsidR="005E6DB6" w:rsidRPr="00B12422" w:rsidRDefault="007F484A" w:rsidP="005E6DB6">
      <w:pPr>
        <w:rPr>
          <w:lang w:val="de-DE"/>
        </w:rPr>
      </w:pPr>
      <w:r w:rsidRPr="00B12422">
        <w:rPr>
          <w:lang w:val="de-DE"/>
        </w:rPr>
        <w:t>4 Seiten</w:t>
      </w:r>
    </w:p>
    <w:p w:rsidR="0096799C" w:rsidRPr="00B12422" w:rsidRDefault="00B12422" w:rsidP="005E6DB6">
      <w:pPr>
        <w:rPr>
          <w:lang w:val="de-DE"/>
        </w:rPr>
      </w:pPr>
      <w:r w:rsidRPr="00B12422">
        <w:rPr>
          <w:lang w:val="de-DE"/>
        </w:rPr>
        <w:t>Überblick über die Funktion des Prototyps. Hinweis auf bestehende Sicherheitslücken.</w:t>
      </w:r>
    </w:p>
    <w:p w:rsidR="0096799C" w:rsidRPr="00B12422" w:rsidRDefault="0096799C" w:rsidP="0096799C">
      <w:pPr>
        <w:pStyle w:val="berschrift21"/>
        <w:rPr>
          <w:lang w:val="de-DE"/>
        </w:rPr>
      </w:pPr>
    </w:p>
    <w:p w:rsidR="000A33CB" w:rsidRPr="00B12422" w:rsidRDefault="005E6DB6" w:rsidP="000A33CB">
      <w:pPr>
        <w:pStyle w:val="berschrift11"/>
        <w:rPr>
          <w:lang w:val="de-DE"/>
        </w:rPr>
      </w:pPr>
      <w:bookmarkStart w:id="8" w:name="_Toc53004555"/>
      <w:proofErr w:type="spellStart"/>
      <w:r w:rsidRPr="00B12422">
        <w:rPr>
          <w:lang w:val="de-DE"/>
        </w:rPr>
        <w:lastRenderedPageBreak/>
        <w:t>Sicherheitsbenefits</w:t>
      </w:r>
      <w:proofErr w:type="spellEnd"/>
      <w:r w:rsidRPr="00B12422">
        <w:rPr>
          <w:lang w:val="de-DE"/>
        </w:rPr>
        <w:t xml:space="preserve"> des </w:t>
      </w:r>
      <w:r w:rsidR="000A33CB" w:rsidRPr="00B12422">
        <w:rPr>
          <w:lang w:val="de-DE"/>
        </w:rPr>
        <w:t>Frameworks</w:t>
      </w:r>
      <w:bookmarkEnd w:id="8"/>
      <w:r w:rsidR="000A33CB" w:rsidRPr="00B12422">
        <w:rPr>
          <w:lang w:val="de-DE"/>
        </w:rPr>
        <w:t xml:space="preserve"> </w:t>
      </w:r>
    </w:p>
    <w:p w:rsidR="005E6DB6" w:rsidRPr="00B12422" w:rsidRDefault="005E6DB6" w:rsidP="005E6DB6">
      <w:pPr>
        <w:rPr>
          <w:lang w:val="de-DE"/>
        </w:rPr>
      </w:pPr>
      <w:r w:rsidRPr="00B12422">
        <w:rPr>
          <w:lang w:val="de-DE"/>
        </w:rPr>
        <w:t>20 Seiten</w:t>
      </w:r>
    </w:p>
    <w:p w:rsidR="00B12422" w:rsidRPr="00B12422" w:rsidRDefault="00B12422" w:rsidP="005E6DB6">
      <w:pPr>
        <w:rPr>
          <w:lang w:val="de-DE"/>
        </w:rPr>
      </w:pPr>
      <w:r w:rsidRPr="00B12422">
        <w:rPr>
          <w:lang w:val="de-DE"/>
        </w:rPr>
        <w:t xml:space="preserve">Anwendung </w:t>
      </w:r>
      <w:r>
        <w:rPr>
          <w:lang w:val="de-DE"/>
        </w:rPr>
        <w:t>des Frameworks zur Behebung der Sicherheitsprobleme. Nach und nach jedes Problem einzeln und wie es behoben wird.</w:t>
      </w:r>
    </w:p>
    <w:p w:rsidR="005E6DB6" w:rsidRPr="00B12422" w:rsidRDefault="005E6DB6" w:rsidP="005E6DB6">
      <w:pPr>
        <w:pStyle w:val="berschrift11"/>
        <w:rPr>
          <w:lang w:val="de-DE"/>
        </w:rPr>
      </w:pPr>
      <w:bookmarkStart w:id="9" w:name="_Toc53004556"/>
      <w:proofErr w:type="gramStart"/>
      <w:r w:rsidRPr="00B12422">
        <w:rPr>
          <w:lang w:val="de-DE"/>
        </w:rPr>
        <w:lastRenderedPageBreak/>
        <w:t>Kosten-Nutzen Analyse</w:t>
      </w:r>
      <w:bookmarkEnd w:id="9"/>
      <w:proofErr w:type="gramEnd"/>
      <w:r w:rsidRPr="00B12422">
        <w:rPr>
          <w:lang w:val="de-DE"/>
        </w:rPr>
        <w:t xml:space="preserve"> </w:t>
      </w:r>
    </w:p>
    <w:p w:rsidR="005E6DB6" w:rsidRDefault="005E6DB6" w:rsidP="005E6DB6">
      <w:pPr>
        <w:rPr>
          <w:lang w:val="de-DE"/>
        </w:rPr>
      </w:pPr>
      <w:r w:rsidRPr="00B12422">
        <w:rPr>
          <w:lang w:val="de-DE"/>
        </w:rPr>
        <w:t>7 Seiten</w:t>
      </w:r>
    </w:p>
    <w:p w:rsidR="00B12422" w:rsidRPr="00B12422" w:rsidRDefault="00B12422" w:rsidP="005E6DB6">
      <w:pPr>
        <w:rPr>
          <w:lang w:val="de-DE"/>
        </w:rPr>
      </w:pPr>
      <w:r>
        <w:rPr>
          <w:lang w:val="de-DE"/>
        </w:rPr>
        <w:t>Metrik zur Messung der zusätzlichen Sicherheit. Gegenüberstellung der Performance Einbußen zur Metrik Punkt für Punkt.</w:t>
      </w:r>
    </w:p>
    <w:p w:rsidR="00B769F8" w:rsidRPr="00B12422" w:rsidRDefault="000A33CB" w:rsidP="000A33CB">
      <w:pPr>
        <w:pStyle w:val="berschrift11"/>
        <w:ind w:left="0"/>
        <w:rPr>
          <w:lang w:val="de-DE"/>
        </w:rPr>
      </w:pPr>
      <w:bookmarkStart w:id="10" w:name="_Toc53004557"/>
      <w:r w:rsidRPr="00B12422">
        <w:rPr>
          <w:lang w:val="de-DE"/>
        </w:rPr>
        <w:lastRenderedPageBreak/>
        <w:t>Fazit</w:t>
      </w:r>
      <w:bookmarkEnd w:id="10"/>
    </w:p>
    <w:p w:rsidR="005E6DB6" w:rsidRPr="00B12422" w:rsidRDefault="005E6DB6" w:rsidP="005E6DB6">
      <w:pPr>
        <w:rPr>
          <w:lang w:val="de-DE"/>
        </w:rPr>
      </w:pPr>
      <w:r w:rsidRPr="00B12422">
        <w:rPr>
          <w:lang w:val="de-DE"/>
        </w:rPr>
        <w:t>2-4 Seiten</w:t>
      </w:r>
    </w:p>
    <w:p w:rsidR="00D37DE8" w:rsidRPr="00B12422" w:rsidRDefault="00D37DE8" w:rsidP="00296B9E">
      <w:pPr>
        <w:pStyle w:val="berschrift11"/>
        <w:rPr>
          <w:lang w:val="de-DE"/>
        </w:rPr>
      </w:pPr>
      <w:bookmarkStart w:id="11" w:name="_Toc53004558"/>
      <w:r w:rsidRPr="00B12422">
        <w:rPr>
          <w:lang w:val="de-DE"/>
        </w:rPr>
        <w:lastRenderedPageBreak/>
        <w:t>Literatur</w:t>
      </w:r>
      <w:bookmarkEnd w:id="11"/>
    </w:p>
    <w:p w:rsidR="00EA1092" w:rsidRPr="00820B18" w:rsidRDefault="00EA1092" w:rsidP="00820B18">
      <w:pPr>
        <w:rPr>
          <w:rFonts w:ascii="CMBX12" w:hAnsi="CMBX12" w:cs="CMBX12"/>
          <w:i/>
          <w:kern w:val="0"/>
          <w:sz w:val="29"/>
          <w:szCs w:val="29"/>
          <w:lang w:val="de-DE"/>
        </w:rPr>
      </w:pPr>
    </w:p>
    <w:sectPr w:rsidR="00EA1092" w:rsidRPr="00820B18" w:rsidSect="00D31B46">
      <w:headerReference w:type="default" r:id="rId12"/>
      <w:footerReference w:type="default" r:id="rId13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A94" w:rsidRDefault="00EA3A94" w:rsidP="00296B9E">
      <w:r>
        <w:separator/>
      </w:r>
    </w:p>
  </w:endnote>
  <w:endnote w:type="continuationSeparator" w:id="0">
    <w:p w:rsidR="00EA3A94" w:rsidRDefault="00EA3A94" w:rsidP="0029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3E1" w:rsidRDefault="008643E1" w:rsidP="00296B9E">
    <w:pPr>
      <w:pStyle w:val="Fuzeile1"/>
    </w:pPr>
    <w:r>
      <w:fldChar w:fldCharType="begin"/>
    </w:r>
    <w:r>
      <w:instrText xml:space="preserve"> page </w:instrText>
    </w:r>
    <w:r>
      <w:fldChar w:fldCharType="separate"/>
    </w:r>
    <w:r w:rsidR="008E40CF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A94" w:rsidRDefault="00EA3A94" w:rsidP="00296B9E">
      <w:r>
        <w:separator/>
      </w:r>
    </w:p>
  </w:footnote>
  <w:footnote w:type="continuationSeparator" w:id="0">
    <w:p w:rsidR="00EA3A94" w:rsidRDefault="00EA3A94" w:rsidP="0029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3E1" w:rsidRPr="000A33CB" w:rsidRDefault="000A33CB" w:rsidP="00296B9E">
    <w:pPr>
      <w:pStyle w:val="Kopfzeileschattiert"/>
      <w:rPr>
        <w:lang w:val="de-DE"/>
      </w:rPr>
    </w:pPr>
    <w:r>
      <w:rPr>
        <w:lang w:val="de-DE"/>
      </w:rPr>
      <w:t>Inhalt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3E1" w:rsidRPr="00C3511C" w:rsidRDefault="008643E1" w:rsidP="00296B9E">
    <w:pPr>
      <w:pStyle w:val="Kopfzeileschattiert"/>
    </w:pPr>
    <w:r w:rsidRPr="00C3511C">
      <w:fldChar w:fldCharType="begin"/>
    </w:r>
    <w:r w:rsidRPr="00C3511C">
      <w:instrText xml:space="preserve"> If </w:instrText>
    </w:r>
    <w:r w:rsidRPr="00C3511C">
      <w:fldChar w:fldCharType="begin"/>
    </w:r>
    <w:r w:rsidRPr="00C3511C">
      <w:instrText xml:space="preserve"> STYLEREF  "Überschrift 1"  \* MERGEFORMAT </w:instrText>
    </w:r>
    <w:r w:rsidRPr="00C3511C">
      <w:fldChar w:fldCharType="separate"/>
    </w:r>
    <w:r w:rsidR="008E40CF">
      <w:rPr>
        <w:b/>
        <w:bCs/>
        <w:noProof/>
        <w:lang w:val="de-DE"/>
      </w:rPr>
      <w:instrText>Fehler! Kein Text mit angegebener Formatvorlage im Dokument.</w:instrText>
    </w:r>
    <w:r w:rsidRPr="00C3511C">
      <w:fldChar w:fldCharType="end"/>
    </w:r>
    <w:r w:rsidRPr="00C3511C">
      <w:instrText>&lt;&gt; “Error*” “</w:instrText>
    </w:r>
    <w:r w:rsidR="00EA3A94">
      <w:fldChar w:fldCharType="begin"/>
    </w:r>
    <w:r w:rsidR="00EA3A94">
      <w:instrText xml:space="preserve"> STYLEREF  "Überschrift 11"  \* MERGEFORMAT </w:instrText>
    </w:r>
    <w:r w:rsidR="00EA3A94">
      <w:fldChar w:fldCharType="separate"/>
    </w:r>
    <w:r w:rsidR="008E40CF">
      <w:rPr>
        <w:noProof/>
      </w:rPr>
      <w:instrText>Literatur</w:instrText>
    </w:r>
    <w:r w:rsidR="00EA3A94">
      <w:rPr>
        <w:noProof/>
      </w:rPr>
      <w:fldChar w:fldCharType="end"/>
    </w:r>
    <w:r w:rsidRPr="00C3511C">
      <w:fldChar w:fldCharType="separate"/>
    </w:r>
    <w:r w:rsidR="008E40CF">
      <w:rPr>
        <w:noProof/>
      </w:rPr>
      <w:t>Literatur</w:t>
    </w:r>
    <w:r w:rsidRPr="00C3511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Aufzhlungszeichen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Aufzhlungszeichen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Aufzhlungszeichen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Aufzhlungszeichen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Jahresbericht"/>
  </w:abstractNum>
  <w:abstractNum w:abstractNumId="11" w15:restartNumberingAfterBreak="0">
    <w:nsid w:val="03F04459"/>
    <w:multiLevelType w:val="hybridMultilevel"/>
    <w:tmpl w:val="9E7693A8"/>
    <w:lvl w:ilvl="0" w:tplc="21947C8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6CA5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80FC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E70F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EAD8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F4CBC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CF8C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83F7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2AEC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2986822"/>
    <w:multiLevelType w:val="hybridMultilevel"/>
    <w:tmpl w:val="7DA835D6"/>
    <w:lvl w:ilvl="0" w:tplc="ABBCC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E947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4146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8DFD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2D0C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44E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4C3A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A926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0250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8536ED"/>
    <w:multiLevelType w:val="hybridMultilevel"/>
    <w:tmpl w:val="A1A25BCA"/>
    <w:lvl w:ilvl="0" w:tplc="CF906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4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6F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42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AD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0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AF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F6A45"/>
    <w:multiLevelType w:val="multilevel"/>
    <w:tmpl w:val="80C0D6D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nummer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nummer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nummer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975552D"/>
    <w:multiLevelType w:val="hybridMultilevel"/>
    <w:tmpl w:val="BCAC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92DC3"/>
    <w:multiLevelType w:val="hybridMultilevel"/>
    <w:tmpl w:val="A4DE4FBA"/>
    <w:lvl w:ilvl="0" w:tplc="1440291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E421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87C0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0F3E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4441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A244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2288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E178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066E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0"/>
  </w:num>
  <w:num w:numId="17">
    <w:abstractNumId w:val="12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3"/>
  </w:num>
  <w:num w:numId="25">
    <w:abstractNumId w:val="11"/>
  </w:num>
  <w:num w:numId="26">
    <w:abstractNumId w:val="1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99"/>
    <w:rsid w:val="000559A7"/>
    <w:rsid w:val="000912A2"/>
    <w:rsid w:val="000A33CB"/>
    <w:rsid w:val="000A386F"/>
    <w:rsid w:val="000B207D"/>
    <w:rsid w:val="000B7F7C"/>
    <w:rsid w:val="000D0FCE"/>
    <w:rsid w:val="001B061D"/>
    <w:rsid w:val="00247D99"/>
    <w:rsid w:val="0027350E"/>
    <w:rsid w:val="0027500C"/>
    <w:rsid w:val="00293B41"/>
    <w:rsid w:val="00296B9E"/>
    <w:rsid w:val="002C1289"/>
    <w:rsid w:val="002E1897"/>
    <w:rsid w:val="003918CF"/>
    <w:rsid w:val="004A4545"/>
    <w:rsid w:val="004A4A89"/>
    <w:rsid w:val="00527A16"/>
    <w:rsid w:val="00590995"/>
    <w:rsid w:val="005C3A7E"/>
    <w:rsid w:val="005E6DB6"/>
    <w:rsid w:val="00675930"/>
    <w:rsid w:val="00681D3C"/>
    <w:rsid w:val="006A61A5"/>
    <w:rsid w:val="00704C2B"/>
    <w:rsid w:val="00756CA4"/>
    <w:rsid w:val="007F34FB"/>
    <w:rsid w:val="007F484A"/>
    <w:rsid w:val="00820B18"/>
    <w:rsid w:val="008276F0"/>
    <w:rsid w:val="008329A5"/>
    <w:rsid w:val="00857508"/>
    <w:rsid w:val="008643E1"/>
    <w:rsid w:val="008E40CF"/>
    <w:rsid w:val="00901473"/>
    <w:rsid w:val="009023A0"/>
    <w:rsid w:val="00956053"/>
    <w:rsid w:val="0096799C"/>
    <w:rsid w:val="00A00D01"/>
    <w:rsid w:val="00A078FC"/>
    <w:rsid w:val="00A174B1"/>
    <w:rsid w:val="00A55E74"/>
    <w:rsid w:val="00A62BEE"/>
    <w:rsid w:val="00A675EC"/>
    <w:rsid w:val="00A879EF"/>
    <w:rsid w:val="00B06229"/>
    <w:rsid w:val="00B12422"/>
    <w:rsid w:val="00B46FC2"/>
    <w:rsid w:val="00B64391"/>
    <w:rsid w:val="00B769F8"/>
    <w:rsid w:val="00B77CDF"/>
    <w:rsid w:val="00BB1613"/>
    <w:rsid w:val="00BE464E"/>
    <w:rsid w:val="00C3511C"/>
    <w:rsid w:val="00C554A4"/>
    <w:rsid w:val="00C77B43"/>
    <w:rsid w:val="00C906F1"/>
    <w:rsid w:val="00C97401"/>
    <w:rsid w:val="00D31B46"/>
    <w:rsid w:val="00D36ACD"/>
    <w:rsid w:val="00D37DE8"/>
    <w:rsid w:val="00D57417"/>
    <w:rsid w:val="00D619B9"/>
    <w:rsid w:val="00DD7227"/>
    <w:rsid w:val="00DE472E"/>
    <w:rsid w:val="00E31395"/>
    <w:rsid w:val="00E6454C"/>
    <w:rsid w:val="00EA1092"/>
    <w:rsid w:val="00EA3A94"/>
    <w:rsid w:val="00EC02A2"/>
    <w:rsid w:val="00ED7529"/>
    <w:rsid w:val="00EE18A4"/>
    <w:rsid w:val="00F705B5"/>
    <w:rsid w:val="00F70F8F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C27614"/>
  <w15:docId w15:val="{694845B7-BF8E-4A30-94BC-6A24EEEB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6B9E"/>
    <w:pPr>
      <w:spacing w:line="360" w:lineRule="auto"/>
    </w:pPr>
    <w:rPr>
      <w:kern w:val="20"/>
      <w:sz w:val="22"/>
      <w:szCs w:val="22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05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7DE8"/>
    <w:pPr>
      <w:keepNext/>
      <w:keepLines/>
      <w:spacing w:after="0" w:line="259" w:lineRule="auto"/>
      <w:outlineLvl w:val="1"/>
    </w:pPr>
    <w:rPr>
      <w:rFonts w:asciiTheme="majorHAnsi" w:eastAsiaTheme="majorEastAsia" w:hAnsiTheme="majorHAnsi" w:cstheme="majorBidi"/>
      <w:color w:val="577188" w:themeColor="accent1" w:themeShade="BF"/>
      <w:kern w:val="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0A33CB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link w:val="berschrift1-Zeichen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berschrift21">
    <w:name w:val="Überschrift 21"/>
    <w:basedOn w:val="Standard"/>
    <w:next w:val="Standard"/>
    <w:link w:val="berschrift2-Zeiche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berschrift31">
    <w:name w:val="Überschrift 31"/>
    <w:basedOn w:val="Standard"/>
    <w:next w:val="Standard"/>
    <w:link w:val="berschrift3-Zeichen"/>
    <w:uiPriority w:val="1"/>
    <w:unhideWhenUsed/>
    <w:qFormat/>
    <w:rsid w:val="002735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  <w14:ligatures w14:val="standardContextual"/>
    </w:rPr>
  </w:style>
  <w:style w:type="paragraph" w:customStyle="1" w:styleId="berschrift41">
    <w:name w:val="Überschrift 41"/>
    <w:basedOn w:val="Standard"/>
    <w:next w:val="Standard"/>
    <w:link w:val="berschrift4-Zeiche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berschrift51">
    <w:name w:val="Überschrift 51"/>
    <w:basedOn w:val="Standard"/>
    <w:next w:val="Standard"/>
    <w:link w:val="berschrift5-Zeiche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berschrift61">
    <w:name w:val="Überschrift 61"/>
    <w:basedOn w:val="Standard"/>
    <w:next w:val="Standard"/>
    <w:link w:val="berschrift6-Zeiche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berschrift71">
    <w:name w:val="Überschrift 71"/>
    <w:basedOn w:val="Standard"/>
    <w:next w:val="Standard"/>
    <w:link w:val="berschrift7-Zeiche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erschrift81">
    <w:name w:val="Überschrift 81"/>
    <w:basedOn w:val="Standard"/>
    <w:next w:val="Standard"/>
    <w:link w:val="berschrift8-Zeiche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berschrift91">
    <w:name w:val="Überschrift 91"/>
    <w:basedOn w:val="Standard"/>
    <w:next w:val="Standard"/>
    <w:link w:val="berschrift9-Zeiche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fzeile1">
    <w:name w:val="Kopfzeile1"/>
    <w:basedOn w:val="Standard"/>
    <w:link w:val="Kopfzeilenzeiche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nzeichen">
    <w:name w:val="Kopfzeilenzeichen"/>
    <w:basedOn w:val="Absatz-Standardschriftart"/>
    <w:link w:val="Kopfzeile1"/>
    <w:uiPriority w:val="99"/>
    <w:rPr>
      <w:kern w:val="20"/>
    </w:rPr>
  </w:style>
  <w:style w:type="paragraph" w:customStyle="1" w:styleId="Fuzeile1">
    <w:name w:val="Fußzeile1"/>
    <w:basedOn w:val="Standard"/>
    <w:link w:val="Fuzeilenzeiche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nzeichen">
    <w:name w:val="Fußzeilenzeichen"/>
    <w:basedOn w:val="Absatz-Standardschriftart"/>
    <w:link w:val="Fuzeile1"/>
    <w:uiPriority w:val="99"/>
    <w:rPr>
      <w:kern w:val="20"/>
    </w:rPr>
  </w:style>
  <w:style w:type="table" w:customStyle="1" w:styleId="Tabellengitternetz">
    <w:name w:val="Tabellengitternetz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inLeerraum1">
    <w:name w:val="Kein Leerraum1"/>
    <w:link w:val="KeinLeerraum-Zeichen"/>
    <w:uiPriority w:val="1"/>
    <w:qFormat/>
    <w:pPr>
      <w:spacing w:after="0" w:line="240" w:lineRule="auto"/>
    </w:pPr>
  </w:style>
  <w:style w:type="paragraph" w:customStyle="1" w:styleId="Sprechblasentext1">
    <w:name w:val="Sprechblasentext1"/>
    <w:basedOn w:val="Standard"/>
    <w:link w:val="Sprechblasentext-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-Zeichen">
    <w:name w:val="Sprechblasentext - Zeichen"/>
    <w:basedOn w:val="Absatz-Standardschriftart"/>
    <w:link w:val="Sprechblasentext1"/>
    <w:uiPriority w:val="99"/>
    <w:semiHidden/>
    <w:rPr>
      <w:rFonts w:ascii="Tahoma" w:hAnsi="Tahoma" w:cs="Tahoma"/>
      <w:sz w:val="16"/>
    </w:rPr>
  </w:style>
  <w:style w:type="character" w:customStyle="1" w:styleId="berschrift1-Zeichen">
    <w:name w:val="Überschrift 1 - Zeichen"/>
    <w:basedOn w:val="Absatz-Standardschriftart"/>
    <w:link w:val="berschrift11"/>
    <w:uiPriority w:val="1"/>
    <w:rPr>
      <w:kern w:val="20"/>
      <w:sz w:val="36"/>
    </w:rPr>
  </w:style>
  <w:style w:type="character" w:customStyle="1" w:styleId="berschrift2-Zeichen">
    <w:name w:val="Überschrift 2 - Zeichen"/>
    <w:basedOn w:val="Absatz-Standardschriftart"/>
    <w:link w:val="berschrift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Zitat1">
    <w:name w:val="Zitat1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zeichen"/>
    <w:basedOn w:val="Absatz-Standardschriftart"/>
    <w:link w:val="Zitat1"/>
    <w:uiPriority w:val="9"/>
    <w:rPr>
      <w:i/>
      <w:iCs/>
      <w:color w:val="7E97AD" w:themeColor="accent1"/>
      <w:kern w:val="20"/>
      <w:sz w:val="28"/>
    </w:rPr>
  </w:style>
  <w:style w:type="paragraph" w:customStyle="1" w:styleId="Literaturverzeichnis1">
    <w:name w:val="Literaturverzeichnis1"/>
    <w:basedOn w:val="Standard"/>
    <w:next w:val="Standard"/>
    <w:uiPriority w:val="37"/>
    <w:semiHidden/>
    <w:unhideWhenUsed/>
  </w:style>
  <w:style w:type="paragraph" w:customStyle="1" w:styleId="Blocktext1">
    <w:name w:val="Blocktext1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Textkrper1">
    <w:name w:val="Textkörper1"/>
    <w:basedOn w:val="Standard"/>
    <w:link w:val="Textkrperzeichen"/>
    <w:uiPriority w:val="99"/>
    <w:semiHidden/>
    <w:unhideWhenUsed/>
    <w:pPr>
      <w:spacing w:after="120"/>
    </w:pPr>
  </w:style>
  <w:style w:type="character" w:customStyle="1" w:styleId="Textkrperzeichen">
    <w:name w:val="Textkörperzeichen"/>
    <w:basedOn w:val="Absatz-Standardschriftart"/>
    <w:link w:val="Textkrper1"/>
    <w:uiPriority w:val="99"/>
    <w:semiHidden/>
  </w:style>
  <w:style w:type="paragraph" w:customStyle="1" w:styleId="Textkrper21">
    <w:name w:val="Textkörper 21"/>
    <w:basedOn w:val="Standard"/>
    <w:link w:val="Textkrper2-Zeichen"/>
    <w:uiPriority w:val="99"/>
    <w:semiHidden/>
    <w:unhideWhenUsed/>
    <w:pPr>
      <w:spacing w:after="120" w:line="480" w:lineRule="auto"/>
    </w:pPr>
  </w:style>
  <w:style w:type="character" w:customStyle="1" w:styleId="Textkrper2-Zeichen">
    <w:name w:val="Textkörper 2 - Zeichen"/>
    <w:basedOn w:val="Absatz-Standardschriftart"/>
    <w:link w:val="Textkrper21"/>
    <w:uiPriority w:val="99"/>
    <w:semiHidden/>
  </w:style>
  <w:style w:type="paragraph" w:customStyle="1" w:styleId="Textkrper31">
    <w:name w:val="Textkörper 31"/>
    <w:basedOn w:val="Standard"/>
    <w:link w:val="Textkrper3-Zeichen"/>
    <w:uiPriority w:val="99"/>
    <w:semiHidden/>
    <w:unhideWhenUsed/>
    <w:pPr>
      <w:spacing w:after="120"/>
    </w:pPr>
    <w:rPr>
      <w:sz w:val="16"/>
    </w:rPr>
  </w:style>
  <w:style w:type="character" w:customStyle="1" w:styleId="Textkrper3-Zeichen">
    <w:name w:val="Textkörper 3 - Zeichen"/>
    <w:basedOn w:val="Absatz-Standardschriftart"/>
    <w:link w:val="Textkrper31"/>
    <w:uiPriority w:val="99"/>
    <w:semiHidden/>
    <w:rPr>
      <w:sz w:val="16"/>
    </w:rPr>
  </w:style>
  <w:style w:type="paragraph" w:customStyle="1" w:styleId="Textkrper-Erstzeileneinzug1">
    <w:name w:val="Textkörper-Erstzeileneinzug1"/>
    <w:basedOn w:val="Textkrper1"/>
    <w:link w:val="Textkrper-Erstzeileneinzug-Zeichen"/>
    <w:uiPriority w:val="99"/>
    <w:semiHidden/>
    <w:unhideWhenUsed/>
    <w:pPr>
      <w:spacing w:after="200"/>
      <w:ind w:firstLine="360"/>
    </w:pPr>
  </w:style>
  <w:style w:type="character" w:customStyle="1" w:styleId="Textkrper-Erstzeileneinzug-Zeichen">
    <w:name w:val="Textkörper-Erstzeileneinzug - Zeichen"/>
    <w:basedOn w:val="Textkrperzeichen"/>
    <w:link w:val="Textkrper-Erstzeileneinzug1"/>
    <w:uiPriority w:val="99"/>
    <w:semiHidden/>
  </w:style>
  <w:style w:type="paragraph" w:customStyle="1" w:styleId="Textkrper-Zeileneinzug1">
    <w:name w:val="Textkörper-Zeileneinzug1"/>
    <w:basedOn w:val="Standard"/>
    <w:link w:val="Textkrper-Zeileneinzug-Zeichen"/>
    <w:uiPriority w:val="99"/>
    <w:semiHidden/>
    <w:unhideWhenUsed/>
    <w:pPr>
      <w:spacing w:after="120"/>
      <w:ind w:left="360"/>
    </w:pPr>
  </w:style>
  <w:style w:type="character" w:customStyle="1" w:styleId="Textkrper-Zeileneinzug-Zeichen">
    <w:name w:val="Textkörper-Zeileneinzug - Zeichen"/>
    <w:basedOn w:val="Absatz-Standardschriftart"/>
    <w:link w:val="Textkrper-Zeileneinzug1"/>
    <w:uiPriority w:val="99"/>
    <w:semiHidden/>
  </w:style>
  <w:style w:type="paragraph" w:customStyle="1" w:styleId="Textkrper-Erstzeileneinzug21">
    <w:name w:val="Textkörper-Erstzeileneinzug 21"/>
    <w:basedOn w:val="Textkrper-Zeileneinzug1"/>
    <w:link w:val="Textkrper-Erstzeileneinzug2-Zeichen"/>
    <w:uiPriority w:val="99"/>
    <w:semiHidden/>
    <w:unhideWhenUsed/>
    <w:pPr>
      <w:spacing w:after="200"/>
      <w:ind w:firstLine="360"/>
    </w:pPr>
  </w:style>
  <w:style w:type="character" w:customStyle="1" w:styleId="Textkrper-Erstzeileneinzug2-Zeichen">
    <w:name w:val="Textkörper-Erstzeileneinzug 2 - Zeichen"/>
    <w:basedOn w:val="Textkrper-Zeileneinzug-Zeichen"/>
    <w:link w:val="Textkrper-Erstzeileneinzug21"/>
    <w:uiPriority w:val="99"/>
    <w:semiHidden/>
  </w:style>
  <w:style w:type="paragraph" w:customStyle="1" w:styleId="Textkrper-Einzug21">
    <w:name w:val="Textkörper-Einzug 21"/>
    <w:basedOn w:val="Standard"/>
    <w:link w:val="Textkrper-Einzug2-Zeiche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-Zeichen">
    <w:name w:val="Textkörper-Einzug 2 - Zeichen"/>
    <w:basedOn w:val="Absatz-Standardschriftart"/>
    <w:link w:val="Textkrper-Einzug21"/>
    <w:uiPriority w:val="99"/>
    <w:semiHidden/>
  </w:style>
  <w:style w:type="paragraph" w:customStyle="1" w:styleId="Textkrper-Einzug31">
    <w:name w:val="Textkörper-Einzug 31"/>
    <w:basedOn w:val="Standard"/>
    <w:link w:val="Textkrper-Einzug3-Zeiche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-Zeichen">
    <w:name w:val="Textkörper-Einzug 3 - Zeichen"/>
    <w:basedOn w:val="Absatz-Standardschriftart"/>
    <w:link w:val="Textkrper-Einzug31"/>
    <w:uiPriority w:val="99"/>
    <w:semiHidden/>
    <w:rPr>
      <w:sz w:val="16"/>
    </w:rPr>
  </w:style>
  <w:style w:type="character" w:customStyle="1" w:styleId="Buchtitel1">
    <w:name w:val="Buchtitel1"/>
    <w:basedOn w:val="Absatz-Standardschriftart"/>
    <w:uiPriority w:val="33"/>
    <w:semiHidden/>
    <w:unhideWhenUsed/>
    <w:rPr>
      <w:b/>
      <w:bCs/>
      <w:smallCaps/>
      <w:spacing w:val="5"/>
    </w:rPr>
  </w:style>
  <w:style w:type="paragraph" w:customStyle="1" w:styleId="Beschriftung1">
    <w:name w:val="Beschriftung1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Gruformel1">
    <w:name w:val="Grußformel1"/>
    <w:basedOn w:val="Standard"/>
    <w:link w:val="Gruformelzeichen"/>
    <w:uiPriority w:val="99"/>
    <w:semiHidden/>
    <w:unhideWhenUsed/>
    <w:pPr>
      <w:spacing w:after="0" w:line="240" w:lineRule="auto"/>
      <w:ind w:left="4320"/>
    </w:pPr>
  </w:style>
  <w:style w:type="character" w:customStyle="1" w:styleId="Gruformelzeichen">
    <w:name w:val="Grußformelzeichen"/>
    <w:basedOn w:val="Absatz-Standardschriftart"/>
    <w:link w:val="Gruformel1"/>
    <w:uiPriority w:val="99"/>
    <w:semiHidden/>
  </w:style>
  <w:style w:type="table" w:customStyle="1" w:styleId="FarbigesGitternetz">
    <w:name w:val="Farbiges Gitternetz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Gitternetz-Akzent1">
    <w:name w:val="Farbiges Gitternetz - 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Gitternetz-Akzent2">
    <w:name w:val="Farbiges Gitternetz - 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Gitternetz-Akzent3">
    <w:name w:val="Farbiges Gitternetz - 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Gitternetz-Akzent4">
    <w:name w:val="Farbiges Gitternetz - 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Gitternetz-Akzent5">
    <w:name w:val="Farbiges Gitternetz - 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Gitternetz-Akzent6">
    <w:name w:val="Farbiges Gitternetz - 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FarbigeListe1">
    <w:name w:val="Farbige Liste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-Akzent11">
    <w:name w:val="Farbige Liste - Akzent 1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-Akzent21">
    <w:name w:val="Farbige Liste - Akzent 2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-Akzent31">
    <w:name w:val="Farbige Liste - Akzent 3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-Akzent41">
    <w:name w:val="Farbige Liste - Akzent 4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-Akzent51">
    <w:name w:val="Farbige Liste - Akzent 5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-Akzent61">
    <w:name w:val="Farbige Liste - Akzent 6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11">
    <w:name w:val="Farbige Schattierung - Akzent 1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21">
    <w:name w:val="Farbige Schattierung - Akzent 2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31">
    <w:name w:val="Farbige Schattierung - Akzent 3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-Akzent41">
    <w:name w:val="Farbige Schattierung - Akzent 4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51">
    <w:name w:val="Farbige Schattierung - Akzent 5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61">
    <w:name w:val="Farbige Schattierung - Akzent 6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zeichen"/>
    <w:basedOn w:val="Kommentartextzeichen"/>
    <w:link w:val="Anmerkungsthema"/>
    <w:uiPriority w:val="99"/>
    <w:semiHidden/>
    <w:rPr>
      <w:b/>
      <w:bCs/>
      <w:sz w:val="20"/>
    </w:rPr>
  </w:style>
  <w:style w:type="table" w:customStyle="1" w:styleId="DunkleListe1">
    <w:name w:val="Dunkle Liste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-Akzent11">
    <w:name w:val="Dunkle Liste - Akzent 1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-Akzent21">
    <w:name w:val="Dunkle Liste - Akzent 2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-Akzent31">
    <w:name w:val="Dunkle Liste - Akzent 3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-Akzent41">
    <w:name w:val="Dunkle Liste - Akzent 4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-Akzent51">
    <w:name w:val="Dunkle Liste - Akzent 5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-Akzent61">
    <w:name w:val="Dunkle Liste - Akzent 6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Standard"/>
    <w:next w:val="Standard"/>
    <w:link w:val="Datumszeichen"/>
    <w:uiPriority w:val="99"/>
    <w:semiHidden/>
    <w:unhideWhenUsed/>
  </w:style>
  <w:style w:type="character" w:customStyle="1" w:styleId="Datumszeichen">
    <w:name w:val="Datumszeichen"/>
    <w:basedOn w:val="Absatz-Standardschriftart"/>
    <w:link w:val="Datum1"/>
    <w:uiPriority w:val="99"/>
    <w:semiHidden/>
  </w:style>
  <w:style w:type="paragraph" w:customStyle="1" w:styleId="Dokumentstruktur1">
    <w:name w:val="Dokumentstruktur1"/>
    <w:basedOn w:val="Standard"/>
    <w:link w:val="Dokumentstruktur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eichen">
    <w:name w:val="Dokumentstrukturzeichen"/>
    <w:basedOn w:val="Absatz-Standardschriftart"/>
    <w:link w:val="Dokumentstruktur1"/>
    <w:uiPriority w:val="99"/>
    <w:semiHidden/>
    <w:rPr>
      <w:rFonts w:ascii="Tahoma" w:hAnsi="Tahoma" w:cs="Tahoma"/>
      <w:sz w:val="16"/>
    </w:rPr>
  </w:style>
  <w:style w:type="paragraph" w:customStyle="1" w:styleId="E-Mail-Signatur1">
    <w:name w:val="E-Mail-Signatur1"/>
    <w:basedOn w:val="Standard"/>
    <w:link w:val="E-Mail-Signatur-Zeichen"/>
    <w:uiPriority w:val="99"/>
    <w:semiHidden/>
    <w:unhideWhenUsed/>
    <w:pPr>
      <w:spacing w:after="0" w:line="240" w:lineRule="auto"/>
    </w:pPr>
  </w:style>
  <w:style w:type="character" w:customStyle="1" w:styleId="E-Mail-Signatur-Zeichen">
    <w:name w:val="E-Mail-Signatur - Zeichen"/>
    <w:basedOn w:val="Absatz-Standardschriftart"/>
    <w:link w:val="E-Mail-Signatur1"/>
    <w:uiPriority w:val="99"/>
    <w:semiHidden/>
  </w:style>
  <w:style w:type="character" w:customStyle="1" w:styleId="Hervorhebung1">
    <w:name w:val="Hervorhebung1"/>
    <w:basedOn w:val="Absatz-Standardschriftart"/>
    <w:uiPriority w:val="20"/>
    <w:semiHidden/>
    <w:unhideWhenUsed/>
    <w:rPr>
      <w:i/>
      <w:iCs/>
    </w:rPr>
  </w:style>
  <w:style w:type="character" w:customStyle="1" w:styleId="Endnotenzeichen1">
    <w:name w:val="End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Endnotentext1">
    <w:name w:val="Endnotentext1"/>
    <w:basedOn w:val="Standard"/>
    <w:link w:val="Endnotentext-Zeichen"/>
    <w:uiPriority w:val="99"/>
    <w:semiHidden/>
    <w:unhideWhenUsed/>
    <w:pPr>
      <w:spacing w:after="0" w:line="240" w:lineRule="auto"/>
    </w:pPr>
  </w:style>
  <w:style w:type="character" w:customStyle="1" w:styleId="Endnotentext-Zeichen">
    <w:name w:val="Endnotentext-Zeichen"/>
    <w:basedOn w:val="Absatz-Standardschriftart"/>
    <w:link w:val="Endnotentext1"/>
    <w:uiPriority w:val="99"/>
    <w:semiHidden/>
    <w:rPr>
      <w:sz w:val="20"/>
    </w:rPr>
  </w:style>
  <w:style w:type="paragraph" w:customStyle="1" w:styleId="Umschlagadresse1">
    <w:name w:val="Umschlagadresse1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Umschlagabsenderadresse1">
    <w:name w:val="Umschlagabsenderadresse1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customStyle="1" w:styleId="Funotenzeichen1">
    <w:name w:val="Fuß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Funotentext1">
    <w:name w:val="Fußnotentext1"/>
    <w:basedOn w:val="Standard"/>
    <w:link w:val="Funotentext-Zeichen"/>
    <w:uiPriority w:val="99"/>
    <w:semiHidden/>
    <w:unhideWhenUsed/>
    <w:pPr>
      <w:spacing w:after="0" w:line="240" w:lineRule="auto"/>
    </w:pPr>
  </w:style>
  <w:style w:type="character" w:customStyle="1" w:styleId="Funotentext-Zeichen">
    <w:name w:val="Fußnotentext-Zeichen"/>
    <w:basedOn w:val="Absatz-Standardschriftart"/>
    <w:link w:val="Funotentext1"/>
    <w:uiPriority w:val="99"/>
    <w:semiHidden/>
    <w:rPr>
      <w:sz w:val="20"/>
    </w:rPr>
  </w:style>
  <w:style w:type="character" w:customStyle="1" w:styleId="berschrift3-Zeichen">
    <w:name w:val="Überschrift 3 - Zeichen"/>
    <w:basedOn w:val="Absatz-Standardschriftart"/>
    <w:link w:val="berschrift31"/>
    <w:uiPriority w:val="1"/>
    <w:rsid w:val="0027350E"/>
    <w:rPr>
      <w:rFonts w:asciiTheme="majorHAnsi" w:eastAsiaTheme="majorEastAsia" w:hAnsiTheme="majorHAnsi" w:cstheme="majorBidi"/>
      <w:b/>
      <w:bCs/>
      <w:color w:val="7E97AD" w:themeColor="accent1"/>
      <w:kern w:val="20"/>
      <w:sz w:val="26"/>
      <w:szCs w:val="26"/>
      <w:lang w:val="en-US"/>
      <w14:ligatures w14:val="standardContextual"/>
    </w:rPr>
  </w:style>
  <w:style w:type="character" w:customStyle="1" w:styleId="berschrift4-Zeichen">
    <w:name w:val="Überschrift 4 - Zeichen"/>
    <w:basedOn w:val="Absatz-Standardschriftart"/>
    <w:link w:val="berschrift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-Zeichen">
    <w:name w:val="Überschrift 5 - Zeichen"/>
    <w:basedOn w:val="Absatz-Standardschriftart"/>
    <w:link w:val="berschrift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-Zeichen">
    <w:name w:val="Überschrift 6 - Zeichen"/>
    <w:basedOn w:val="Absatz-Standardschriftart"/>
    <w:link w:val="berschrift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-Zeichen">
    <w:name w:val="Überschrift 7 - Zeichen"/>
    <w:basedOn w:val="Absatz-Standardschriftart"/>
    <w:link w:val="berschrift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-Zeichen">
    <w:name w:val="Überschrift 8 - Zeichen"/>
    <w:basedOn w:val="Absatz-Standardschriftart"/>
    <w:link w:val="berschrift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-Zeichen">
    <w:name w:val="Überschrift 9 - Zeichen"/>
    <w:basedOn w:val="Absatz-Standardschriftart"/>
    <w:link w:val="berschrift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ym1">
    <w:name w:val="HTML Akronym1"/>
    <w:basedOn w:val="Absatz-Standardschriftart"/>
    <w:uiPriority w:val="99"/>
    <w:semiHidden/>
    <w:unhideWhenUsed/>
  </w:style>
  <w:style w:type="paragraph" w:customStyle="1" w:styleId="HTMLAdresse1">
    <w:name w:val="HTML Adresse1"/>
    <w:basedOn w:val="Standard"/>
    <w:link w:val="HTMLAdresse-Zeiche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-Zeichen">
    <w:name w:val="HTML Adresse - Zeichen"/>
    <w:basedOn w:val="Absatz-Standardschriftart"/>
    <w:link w:val="HTMLAdresse1"/>
    <w:uiPriority w:val="99"/>
    <w:semiHidden/>
    <w:rPr>
      <w:i/>
      <w:iCs/>
    </w:rPr>
  </w:style>
  <w:style w:type="character" w:customStyle="1" w:styleId="HTMLZitat1">
    <w:name w:val="HTML Zitat1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customStyle="1" w:styleId="HTMLTastatur1">
    <w:name w:val="HTML Tastatur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customStyle="1" w:styleId="HTMLVorformatiert1">
    <w:name w:val="HTML Vorformatiert1"/>
    <w:basedOn w:val="Standard"/>
    <w:link w:val="HTMLVorformatiert-Zeiche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-Zeichen">
    <w:name w:val="HTML Vorformatiert - Zeichen"/>
    <w:basedOn w:val="Absatz-Standardschriftart"/>
    <w:link w:val="HTMLVorformatiert1"/>
    <w:uiPriority w:val="99"/>
    <w:semiHidden/>
    <w:rPr>
      <w:rFonts w:ascii="Consolas" w:hAnsi="Consolas" w:cs="Consolas"/>
      <w:sz w:val="20"/>
    </w:rPr>
  </w:style>
  <w:style w:type="character" w:customStyle="1" w:styleId="HTMLBeispiel1">
    <w:name w:val="HTML Beispiel1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customStyle="1" w:styleId="HTMLSchreibmaschine1">
    <w:name w:val="HTML Schreibmaschine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Indexberschrift1">
    <w:name w:val="Indexüberschrift1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IntensiveHervorhebung1">
    <w:name w:val="Intensive Hervorhebung1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IntensivesZitat1">
    <w:name w:val="Intensives Zitat1"/>
    <w:basedOn w:val="Standard"/>
    <w:next w:val="Standard"/>
    <w:link w:val="IntensivesZitatzeiche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eichen">
    <w:name w:val="Intensives Zitatzeichen"/>
    <w:basedOn w:val="Absatz-Standardschriftart"/>
    <w:link w:val="IntensivesZitat1"/>
    <w:uiPriority w:val="30"/>
    <w:semiHidden/>
    <w:rPr>
      <w:b/>
      <w:bCs/>
      <w:i/>
      <w:iCs/>
      <w:color w:val="7E97AD" w:themeColor="accent1"/>
    </w:rPr>
  </w:style>
  <w:style w:type="character" w:customStyle="1" w:styleId="IntensiverVerweis1">
    <w:name w:val="Intensiver Verweis1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HellesGitternetz">
    <w:name w:val="Helles Gitternetz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Gitternetz-Akzent1">
    <w:name w:val="Helles Gitternetz - 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Gitternetz-Akzent2">
    <w:name w:val="Helles Gitternetz - 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Gitternetz-Akzent3">
    <w:name w:val="Helles Gitternetz - 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Gitternetz-Akzent4">
    <w:name w:val="Helles Gitternetz - 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Gitternetz-Akzent5">
    <w:name w:val="Helles Gitternetz - 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Gitternetz-Akzent6">
    <w:name w:val="Helles Gitternetz - 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HelleListe1">
    <w:name w:val="Helle Liste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-Akzent21">
    <w:name w:val="Helle Liste - Akzent 2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-Akzent31">
    <w:name w:val="Helle Liste - Akzent 3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-Akzent41">
    <w:name w:val="Helle Liste - Akzent 4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-Akzent51">
    <w:name w:val="Helle Liste - Akzent 5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-Akzent61">
    <w:name w:val="Helle Liste - Akzent 6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2">
    <w:name w:val="Helle Schattierung2"/>
    <w:aliases w:val="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3">
    <w:name w:val="Helle Schattierung3"/>
    <w:aliases w:val="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4">
    <w:name w:val="Helle Schattierung4"/>
    <w:aliases w:val="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5">
    <w:name w:val="Helle Schattierung5"/>
    <w:aliases w:val="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6">
    <w:name w:val="Helle Schattierung6"/>
    <w:aliases w:val="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7">
    <w:name w:val="Helle Schattierung7"/>
    <w:aliases w:val="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Zeilennummer1">
    <w:name w:val="Zeilennummer1"/>
    <w:basedOn w:val="Absatz-Standardschriftart"/>
    <w:uiPriority w:val="99"/>
    <w:semiHidden/>
    <w:unhideWhenUsed/>
  </w:style>
  <w:style w:type="paragraph" w:customStyle="1" w:styleId="Liste1">
    <w:name w:val="Liste1"/>
    <w:basedOn w:val="Standard"/>
    <w:uiPriority w:val="99"/>
    <w:semiHidden/>
    <w:unhideWhenUsed/>
    <w:pPr>
      <w:ind w:left="360" w:hanging="360"/>
      <w:contextualSpacing/>
    </w:pPr>
  </w:style>
  <w:style w:type="paragraph" w:customStyle="1" w:styleId="Liste21">
    <w:name w:val="Liste 21"/>
    <w:basedOn w:val="Standard"/>
    <w:uiPriority w:val="99"/>
    <w:semiHidden/>
    <w:unhideWhenUsed/>
    <w:pPr>
      <w:ind w:left="720" w:hanging="360"/>
      <w:contextualSpacing/>
    </w:pPr>
  </w:style>
  <w:style w:type="paragraph" w:customStyle="1" w:styleId="Liste31">
    <w:name w:val="Liste 31"/>
    <w:basedOn w:val="Standard"/>
    <w:uiPriority w:val="99"/>
    <w:semiHidden/>
    <w:unhideWhenUsed/>
    <w:pPr>
      <w:ind w:left="1080" w:hanging="360"/>
      <w:contextualSpacing/>
    </w:pPr>
  </w:style>
  <w:style w:type="paragraph" w:customStyle="1" w:styleId="Liste41">
    <w:name w:val="Liste 41"/>
    <w:basedOn w:val="Standard"/>
    <w:uiPriority w:val="99"/>
    <w:semiHidden/>
    <w:unhideWhenUsed/>
    <w:pPr>
      <w:ind w:left="1440" w:hanging="360"/>
      <w:contextualSpacing/>
    </w:pPr>
  </w:style>
  <w:style w:type="paragraph" w:customStyle="1" w:styleId="Liste51">
    <w:name w:val="Liste 51"/>
    <w:basedOn w:val="Standard"/>
    <w:uiPriority w:val="99"/>
    <w:semiHidden/>
    <w:unhideWhenUsed/>
    <w:pPr>
      <w:ind w:left="1800" w:hanging="360"/>
      <w:contextualSpacing/>
    </w:pPr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after="40"/>
    </w:pPr>
  </w:style>
  <w:style w:type="paragraph" w:customStyle="1" w:styleId="Aufzhlungszeichen21">
    <w:name w:val="Aufzählungszeichen 21"/>
    <w:basedOn w:val="Standard"/>
    <w:uiPriority w:val="99"/>
    <w:semiHidden/>
    <w:unhideWhenUsed/>
    <w:pPr>
      <w:numPr>
        <w:numId w:val="2"/>
      </w:numPr>
      <w:contextualSpacing/>
    </w:pPr>
  </w:style>
  <w:style w:type="paragraph" w:customStyle="1" w:styleId="Aufzhlungszeichen31">
    <w:name w:val="Aufzählungszeichen 31"/>
    <w:basedOn w:val="Standard"/>
    <w:uiPriority w:val="99"/>
    <w:semiHidden/>
    <w:unhideWhenUsed/>
    <w:pPr>
      <w:numPr>
        <w:numId w:val="3"/>
      </w:numPr>
      <w:contextualSpacing/>
    </w:pPr>
  </w:style>
  <w:style w:type="paragraph" w:customStyle="1" w:styleId="Aufzhlungszeichen41">
    <w:name w:val="Aufzählungszeichen 41"/>
    <w:basedOn w:val="Standard"/>
    <w:uiPriority w:val="99"/>
    <w:semiHidden/>
    <w:unhideWhenUsed/>
    <w:pPr>
      <w:numPr>
        <w:numId w:val="4"/>
      </w:numPr>
      <w:contextualSpacing/>
    </w:pPr>
  </w:style>
  <w:style w:type="paragraph" w:customStyle="1" w:styleId="Aufzhlungszeichen51">
    <w:name w:val="Aufzählungszeichen 51"/>
    <w:basedOn w:val="Standard"/>
    <w:uiPriority w:val="99"/>
    <w:semiHidden/>
    <w:unhideWhenUsed/>
    <w:pPr>
      <w:numPr>
        <w:numId w:val="5"/>
      </w:numPr>
      <w:contextualSpacing/>
    </w:pPr>
  </w:style>
  <w:style w:type="paragraph" w:customStyle="1" w:styleId="Listenfortsetzung1">
    <w:name w:val="Listenfortsetzung1"/>
    <w:basedOn w:val="Standard"/>
    <w:uiPriority w:val="99"/>
    <w:semiHidden/>
    <w:unhideWhenUsed/>
    <w:pPr>
      <w:spacing w:after="120"/>
      <w:ind w:left="360"/>
      <w:contextualSpacing/>
    </w:pPr>
  </w:style>
  <w:style w:type="paragraph" w:customStyle="1" w:styleId="Listenfortsetzung21">
    <w:name w:val="Listenfortsetzung 21"/>
    <w:basedOn w:val="Standard"/>
    <w:uiPriority w:val="99"/>
    <w:semiHidden/>
    <w:unhideWhenUsed/>
    <w:pPr>
      <w:spacing w:after="120"/>
      <w:ind w:left="720"/>
      <w:contextualSpacing/>
    </w:pPr>
  </w:style>
  <w:style w:type="paragraph" w:customStyle="1" w:styleId="Listenfortsetzung31">
    <w:name w:val="Listenfortsetzung 31"/>
    <w:basedOn w:val="Standard"/>
    <w:uiPriority w:val="99"/>
    <w:semiHidden/>
    <w:unhideWhenUsed/>
    <w:pPr>
      <w:spacing w:after="120"/>
      <w:ind w:left="1080"/>
      <w:contextualSpacing/>
    </w:pPr>
  </w:style>
  <w:style w:type="paragraph" w:customStyle="1" w:styleId="Listenfortsetzung41">
    <w:name w:val="Listenfortsetzung 41"/>
    <w:basedOn w:val="Standard"/>
    <w:uiPriority w:val="99"/>
    <w:semiHidden/>
    <w:unhideWhenUsed/>
    <w:pPr>
      <w:spacing w:after="120"/>
      <w:ind w:left="1440"/>
      <w:contextualSpacing/>
    </w:pPr>
  </w:style>
  <w:style w:type="paragraph" w:customStyle="1" w:styleId="Listenfortsetzung51">
    <w:name w:val="Listenfortsetzung 51"/>
    <w:basedOn w:val="Standard"/>
    <w:uiPriority w:val="99"/>
    <w:semiHidden/>
    <w:unhideWhenUsed/>
    <w:pPr>
      <w:spacing w:after="120"/>
      <w:ind w:left="1800"/>
      <w:contextualSpacing/>
    </w:pPr>
  </w:style>
  <w:style w:type="paragraph" w:customStyle="1" w:styleId="Listennummer1">
    <w:name w:val="Listennummer1"/>
    <w:basedOn w:val="Standard"/>
    <w:uiPriority w:val="1"/>
    <w:unhideWhenUsed/>
    <w:qFormat/>
    <w:pPr>
      <w:numPr>
        <w:numId w:val="19"/>
      </w:numPr>
      <w:contextualSpacing/>
    </w:pPr>
  </w:style>
  <w:style w:type="paragraph" w:customStyle="1" w:styleId="Listennummer21">
    <w:name w:val="Listennummer 21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customStyle="1" w:styleId="Listennummer31">
    <w:name w:val="Listennummer 31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customStyle="1" w:styleId="Listennummer41">
    <w:name w:val="Listennummer 41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stennummer51">
    <w:name w:val="Listennummer 51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Listenabsatz1">
    <w:name w:val="Listenabsatz1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customStyle="1" w:styleId="MittleresGitternetz1">
    <w:name w:val="Mittleres Gitternetz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Gitternetz1-Akzent1">
    <w:name w:val="Mittleres Gitternetz 1 - 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Gitternetz1-Akzent2">
    <w:name w:val="Mittleres Gitternetz 1 - 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Gitternetz1-Akzent3">
    <w:name w:val="Mittleres Gitternetz 1 - 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Gitternetz1-Akzent4">
    <w:name w:val="Mittleres Gitternetz 1 - 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Gitternetz1-Akzent5">
    <w:name w:val="Mittleres Gitternetz 1 - 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Gitternetz1-Akzent6">
    <w:name w:val="Mittleres Gitternetz 1 - 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ittleresGitternetz2">
    <w:name w:val="Mittleres Gitternetz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1">
    <w:name w:val="Mittleres Gitternetz 2 - 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2">
    <w:name w:val="Mittleres Gitternetz 2 - 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3">
    <w:name w:val="Mittleres Gitternetz 2 - 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4">
    <w:name w:val="Mittleres Gitternetz 2 - 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5">
    <w:name w:val="Mittleres Gitternetz 2 - 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6">
    <w:name w:val="Mittleres Gitternetz 2 - 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3">
    <w:name w:val="Mittleres Gitternetz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Gitternetz3-Akzent1">
    <w:name w:val="Mittleres Gitternetz 3 - 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Gitternetz3-Akzent2">
    <w:name w:val="Mittleres Gitternetz 3 - 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Gitternetz3-Akzent3">
    <w:name w:val="Mittleres Gitternetz 3 - 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Gitternetz3-Akzent4">
    <w:name w:val="Mittleres Gitternetz 3 - 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Gitternetz3-Akzent5">
    <w:name w:val="Mittleres Gitternetz 3 - 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Gitternetz3-Akzent6">
    <w:name w:val="Mittleres Gitternetz 3 - 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ittlereListe11">
    <w:name w:val="Mittlere Liste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-Akzent21">
    <w:name w:val="Mittlere Liste 1 - Akzent 2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-Akzent31">
    <w:name w:val="Mittlere Liste 1 - Akzent 3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-Akzent41">
    <w:name w:val="Mittlere Liste 1 - Akzent 4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-Akzent51">
    <w:name w:val="Mittlere Liste 1 - Akzent 5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-Akzent61">
    <w:name w:val="Mittlere Liste 1 - Akzent 6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11">
    <w:name w:val="Mittlere Liste 2 - Akzent 1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21">
    <w:name w:val="Mittlere Liste 2 - Akzent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31">
    <w:name w:val="Mittlere Liste 2 - Akzent 3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41">
    <w:name w:val="Mittlere Liste 2 - Akzent 4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51">
    <w:name w:val="Mittlere Liste 2 - Akzent 5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61">
    <w:name w:val="Mittlere Liste 2 - Akzent 6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21">
    <w:name w:val="Mittlere Schattierung 1 - Akzent 2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31">
    <w:name w:val="Mittlere Schattierung 1 - Akzent 3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41">
    <w:name w:val="Mittlere Schattierung 1 - Akzent 4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51">
    <w:name w:val="Mittlere Schattierung 1 - Akzent 5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61">
    <w:name w:val="Mittlere Schattierung 1 - Akzent 6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21">
    <w:name w:val="Mittlere Schattierung 2 - Akzent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31">
    <w:name w:val="Mittlere Schattierung 2 - Akzent 3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41">
    <w:name w:val="Mittlere Schattierung 2 - Akzent 4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51">
    <w:name w:val="Mittlere Schattierung 2 - Akzent 5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61">
    <w:name w:val="Mittlere Schattierung 2 - Akzent 6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achrichtenkopf1">
    <w:name w:val="Nachrichtenkopf1"/>
    <w:basedOn w:val="Standard"/>
    <w:link w:val="Nachrichtenkopfzeiche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eichen">
    <w:name w:val="Nachrichtenkopfzeichen"/>
    <w:basedOn w:val="Absatz-Standardschriftart"/>
    <w:link w:val="Nachrichtenkopf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StandardWeb1">
    <w:name w:val="Standard (Web)1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Standardeinzug1">
    <w:name w:val="Standardeinzug1"/>
    <w:basedOn w:val="Standard"/>
    <w:uiPriority w:val="99"/>
    <w:semiHidden/>
    <w:unhideWhenUsed/>
    <w:pPr>
      <w:ind w:left="720"/>
    </w:pPr>
  </w:style>
  <w:style w:type="paragraph" w:customStyle="1" w:styleId="Fu-Endnotenberschrift1">
    <w:name w:val="Fuß/-Endnotenüberschrift1"/>
    <w:basedOn w:val="Standard"/>
    <w:next w:val="Standard"/>
    <w:link w:val="Fu-Endnotenberschrift-Zeichen"/>
    <w:uiPriority w:val="99"/>
    <w:semiHidden/>
    <w:unhideWhenUsed/>
    <w:pPr>
      <w:spacing w:after="0" w:line="240" w:lineRule="auto"/>
    </w:pPr>
  </w:style>
  <w:style w:type="character" w:customStyle="1" w:styleId="Fu-Endnotenberschrift-Zeichen">
    <w:name w:val="Fuß/-Endnotenüberschrift - Zeichen"/>
    <w:basedOn w:val="Absatz-Standardschriftart"/>
    <w:link w:val="Fu-Endnotenberschrift1"/>
    <w:uiPriority w:val="99"/>
    <w:semiHidden/>
  </w:style>
  <w:style w:type="character" w:customStyle="1" w:styleId="Seitenzahl1">
    <w:name w:val="Seitenzahl1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-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-Zeichen">
    <w:name w:val="Einfacher Text -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customStyle="1" w:styleId="Anrede1">
    <w:name w:val="Anrede1"/>
    <w:basedOn w:val="Standard"/>
    <w:next w:val="Standard"/>
    <w:link w:val="Anredezeichen"/>
    <w:uiPriority w:val="99"/>
    <w:semiHidden/>
    <w:unhideWhenUsed/>
  </w:style>
  <w:style w:type="character" w:customStyle="1" w:styleId="Anredezeichen">
    <w:name w:val="Anredezeichen"/>
    <w:basedOn w:val="Absatz-Standardschriftart"/>
    <w:link w:val="Anrede1"/>
    <w:uiPriority w:val="99"/>
    <w:semiHidden/>
  </w:style>
  <w:style w:type="paragraph" w:customStyle="1" w:styleId="Signatur">
    <w:name w:val="Signatur"/>
    <w:basedOn w:val="Standard"/>
    <w:link w:val="Signaturzeichen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9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customStyle="1" w:styleId="Untertitel1">
    <w:name w:val="Untertitel1"/>
    <w:basedOn w:val="Standard"/>
    <w:next w:val="Standard"/>
    <w:link w:val="Untertitelzeichen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Untertitelzeichen">
    <w:name w:val="Untertitelzeichen"/>
    <w:basedOn w:val="Absatz-Standardschriftart"/>
    <w:link w:val="Untertite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chwacherVerweis1">
    <w:name w:val="Schwacher Verweis1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customStyle="1" w:styleId="Tabelle3D-Effekt11">
    <w:name w:val="Tabelle 3D-Effekt 1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21">
    <w:name w:val="Tabelle 3D-Effekt 2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31">
    <w:name w:val="Tabelle 3D-Effekt 3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11">
    <w:name w:val="Tabelle Klassis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21">
    <w:name w:val="Tabelle Klassisch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31">
    <w:name w:val="Tabelle Klassisch 31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41">
    <w:name w:val="Tabelle Klassisch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11">
    <w:name w:val="Tabelle Farbig 1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21">
    <w:name w:val="Tabelle Farbig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31">
    <w:name w:val="Tabelle Farbig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alten11">
    <w:name w:val="Tabelle Spalten 1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21">
    <w:name w:val="Tabelle Spalten 2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31">
    <w:name w:val="Tabelle Spalten 3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41">
    <w:name w:val="Tabelle Spalten 4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leSpalten51">
    <w:name w:val="Tabelle Spalten 5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leAktuell1">
    <w:name w:val="Tabelle Aktuell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Elegant1">
    <w:name w:val="Tabelle Elegant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1">
    <w:name w:val="Tabelle Gitternetz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2">
    <w:name w:val="Tabelle Gitternetz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3">
    <w:name w:val="Tabelle Gitternetz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4">
    <w:name w:val="Tabelle Gitternetz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5">
    <w:name w:val="Tabelle Gitternetz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6">
    <w:name w:val="Tabelle Gitternetz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7">
    <w:name w:val="Tabelle Gitternetz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8">
    <w:name w:val="Tabelle Gitternetz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11">
    <w:name w:val="Tabelle Liste 1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21">
    <w:name w:val="Tabelle Liste 21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31">
    <w:name w:val="Tabelle Liste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41">
    <w:name w:val="Tabelle Liste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leListe51">
    <w:name w:val="Tabelle Liste 5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61">
    <w:name w:val="Tabelle Liste 6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leListe71">
    <w:name w:val="Tabelle Liste 7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leListe81">
    <w:name w:val="Tabelle Liste 8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Rechtsgrundlagenverzeichnis1">
    <w:name w:val="Rechtsgrundlagenverzeichnis1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customStyle="1" w:styleId="Abbildungsverzeichnis1">
    <w:name w:val="Abbildungsverzeichnis1"/>
    <w:basedOn w:val="Standard"/>
    <w:next w:val="Standard"/>
    <w:uiPriority w:val="99"/>
    <w:semiHidden/>
    <w:unhideWhenUsed/>
    <w:pPr>
      <w:spacing w:after="0"/>
    </w:pPr>
  </w:style>
  <w:style w:type="table" w:customStyle="1" w:styleId="TabelleProfessionell1">
    <w:name w:val="Tabelle Professionell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Einfach11">
    <w:name w:val="Tabelle Einfa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21">
    <w:name w:val="Tabelle Einfach 21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31">
    <w:name w:val="Tabelle Einfach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ezial11">
    <w:name w:val="Tabelle Spezial 1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ezial21">
    <w:name w:val="Tabelle Spezial 21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design1">
    <w:name w:val="Tabellendesign1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Web11">
    <w:name w:val="Tabelle Web 1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21">
    <w:name w:val="Tabelle Web 2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31">
    <w:name w:val="Tabelle Web 3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1">
    <w:name w:val="Titel1"/>
    <w:basedOn w:val="Standard"/>
    <w:next w:val="Standard"/>
    <w:link w:val="Titelzeichen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elzeichen">
    <w:name w:val="Titelzeichen"/>
    <w:basedOn w:val="Absatz-Standardschriftart"/>
    <w:link w:val="Titel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Inhaltsverzeichnisberschrift1">
    <w:name w:val="Inhaltsverzeichnisüberschrift1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customStyle="1" w:styleId="Inhaltsverzeichnisberschrift2">
    <w:name w:val="Inhaltsverzeichnisüberschrift2"/>
    <w:basedOn w:val="berschrift11"/>
    <w:next w:val="Standard"/>
    <w:uiPriority w:val="39"/>
    <w:unhideWhenUsed/>
    <w:qFormat/>
    <w:pPr>
      <w:outlineLvl w:val="9"/>
    </w:pPr>
  </w:style>
  <w:style w:type="character" w:customStyle="1" w:styleId="KeinLeerraum-Zeichen">
    <w:name w:val="Kein Leerraum - Zeichen"/>
    <w:basedOn w:val="Absatz-Standardschriftart"/>
    <w:link w:val="KeinLeerraum1"/>
    <w:uiPriority w:val="1"/>
  </w:style>
  <w:style w:type="paragraph" w:customStyle="1" w:styleId="Tabellenberschrift">
    <w:name w:val="Tabellenüberschrift"/>
    <w:basedOn w:val="Standard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ellentextdezimal">
    <w:name w:val="Tabellentext dezimal"/>
    <w:basedOn w:val="Standard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9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38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386F"/>
    <w:rPr>
      <w:rFonts w:ascii="Tahoma" w:hAnsi="Tahoma" w:cs="Tahoma"/>
      <w:kern w:val="20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59A7"/>
    <w:rPr>
      <w:kern w:val="20"/>
    </w:rPr>
  </w:style>
  <w:style w:type="paragraph" w:styleId="Fuzeile">
    <w:name w:val="footer"/>
    <w:basedOn w:val="Standard"/>
    <w:link w:val="Fu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59A7"/>
    <w:rPr>
      <w:kern w:val="20"/>
    </w:rPr>
  </w:style>
  <w:style w:type="character" w:customStyle="1" w:styleId="berschrift1Zchn">
    <w:name w:val="Überschrift 1 Zchn"/>
    <w:basedOn w:val="Absatz-Standardschriftart"/>
    <w:link w:val="berschrift1"/>
    <w:rsid w:val="000559A7"/>
    <w:rPr>
      <w:rFonts w:asciiTheme="majorHAnsi" w:eastAsiaTheme="majorEastAsia" w:hAnsiTheme="majorHAnsi" w:cstheme="majorBidi"/>
      <w:b/>
      <w:bCs/>
      <w:color w:val="577188" w:themeColor="accent1" w:themeShade="BF"/>
      <w:kern w:val="2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59A7"/>
    <w:pPr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0559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59A7"/>
    <w:pPr>
      <w:spacing w:after="100"/>
      <w:ind w:left="200"/>
    </w:pPr>
  </w:style>
  <w:style w:type="character" w:styleId="Platzhaltertext">
    <w:name w:val="Placeholder Text"/>
    <w:basedOn w:val="Absatz-Standardschriftart"/>
    <w:uiPriority w:val="99"/>
    <w:semiHidden/>
    <w:rsid w:val="000559A7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7DE8"/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36ACD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956053"/>
    <w:pPr>
      <w:spacing w:before="0" w:after="200" w:line="240" w:lineRule="auto"/>
    </w:pPr>
    <w:rPr>
      <w:i/>
      <w:iCs/>
      <w:color w:val="1F2123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0A33CB"/>
    <w:rPr>
      <w:rFonts w:asciiTheme="majorHAnsi" w:eastAsiaTheme="majorEastAsia" w:hAnsiTheme="majorHAnsi" w:cstheme="majorBidi"/>
      <w:color w:val="394B5A" w:themeColor="accent1" w:themeShade="7F"/>
      <w:kern w:val="2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769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503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234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1007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198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383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438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224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5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053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490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863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910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802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095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360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031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1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Im Bachelorstudiengang Informatik</Abstract>
  <CompanyAddress>Sutthauser Str. 94
49080 Osnabrück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94FC27F-ACD1-43CD-9462-095134B3A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64296A-B2CE-44B1-9D18-38B97DA1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0</TotalTime>
  <Pages>10</Pages>
  <Words>203</Words>
  <Characters>1282</Characters>
  <Application>Microsoft Office Word</Application>
  <DocSecurity>0</DocSecurity>
  <Lines>10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Für unsere Aktionäre</vt:lpstr>
      <vt:lpstr>    Strategische Highlights</vt:lpstr>
      <vt:lpstr>    Finanzielle Highlights</vt:lpstr>
      <vt:lpstr>    Betriebliche Highlights</vt:lpstr>
      <vt:lpstr>    Aussichten</vt:lpstr>
      <vt:lpstr>Finanzübersicht</vt:lpstr>
      <vt:lpstr>Finanzaufstellungen</vt:lpstr>
      <vt:lpstr>    Bilanzrechnung</vt:lpstr>
      <vt:lpstr>    Gesamtergebnisrechnung (Gewinne und Verluste)</vt:lpstr>
      <vt:lpstr>    Eigenkapitalveränderungsrechnung</vt:lpstr>
      <vt:lpstr>    Kapitalflussrechnung</vt:lpstr>
      <vt:lpstr>Hinweise zu Finanzaufstellungen</vt:lpstr>
      <vt:lpstr>    Konten</vt:lpstr>
      <vt:lpstr>    Schulden</vt:lpstr>
      <vt:lpstr>    Laufendes Geschäft</vt:lpstr>
      <vt:lpstr>    Eventualverbindlichkeiten</vt:lpstr>
      <vt:lpstr>    Schlussfolgerungen</vt:lpstr>
      <vt:lpstr>Bericht des unabhängigen Wirtschaftsprüfers</vt:lpstr>
      <vt:lpstr>Kontaktinformationen</vt:lpstr>
      <vt:lpstr>Firmeninformationen</vt:lpstr>
    </vt:vector>
  </TitlesOfParts>
  <Company>Benjamin Müller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Expose</dc:title>
  <dc:creator>Benjamin Müller</dc:creator>
  <cp:keywords/>
  <cp:lastModifiedBy>Benjamin Müller</cp:lastModifiedBy>
  <cp:revision>7</cp:revision>
  <cp:lastPrinted>2020-02-28T23:02:00Z</cp:lastPrinted>
  <dcterms:created xsi:type="dcterms:W3CDTF">2020-10-07T21:11:00Z</dcterms:created>
  <dcterms:modified xsi:type="dcterms:W3CDTF">2020-10-15T11:37:00Z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